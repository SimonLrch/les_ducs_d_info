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47701416"/>
        <w:docPartObj>
          <w:docPartGallery w:val="Cover Pages"/>
          <w:docPartUnique/>
        </w:docPartObj>
      </w:sdtPr>
      <w:sdtEndPr/>
      <w:sdtContent>
        <w:p w14:paraId="4D7B37BB" w14:textId="77777777" w:rsidR="007522E4" w:rsidRDefault="007522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1" locked="1" layoutInCell="1" allowOverlap="1" wp14:anchorId="55530A44" wp14:editId="513011B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71200" cy="9653270"/>
                    <wp:effectExtent l="0" t="0" r="1270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7120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2C51EA" w14:textId="3F016BB5" w:rsidR="00B002BB" w:rsidRDefault="00505FB1" w:rsidP="00505FB1">
                                <w:pPr>
                                  <w:pStyle w:val="Titre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fichier d’utilisation d</w:t>
                                </w:r>
                                <w:r w:rsidR="002742E8"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E CONVERTER</w:t>
                                </w:r>
                              </w:p>
                              <w:p w14:paraId="434F4E55" w14:textId="77777777" w:rsidR="00B002BB" w:rsidRDefault="00B002B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547CE1ED" w14:textId="0E51AD96" w:rsidR="00AE4259" w:rsidRDefault="00505FB1" w:rsidP="00AE4259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CSV à JSON à la base de données</w:t>
                                </w:r>
                              </w:p>
                              <w:p w14:paraId="145AB117" w14:textId="3FC0C6B4" w:rsidR="00B002BB" w:rsidRPr="00DC2C18" w:rsidRDefault="00505FB1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Les ducs d’infos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5530A44" id="Rectangle 16" o:spid="_x0000_s1026" style="position:absolute;margin-left:0;margin-top:0;width:422.95pt;height:760.1pt;z-index:-25166438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" fillcolor="#c45911 [2405]" stroked="f">
                    <v:textbox inset="21.6pt,1in,21.6pt">
                      <w:txbxContent>
                        <w:p w14:paraId="542C51EA" w14:textId="3F016BB5" w:rsidR="00B002BB" w:rsidRDefault="00505FB1" w:rsidP="00505FB1">
                          <w:pPr>
                            <w:pStyle w:val="Titre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fichier d’utilisation d</w:t>
                          </w:r>
                          <w:r w:rsidR="002742E8"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E CONVERTER</w:t>
                          </w:r>
                        </w:p>
                        <w:p w14:paraId="434F4E55" w14:textId="77777777" w:rsidR="00B002BB" w:rsidRDefault="00B002B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547CE1ED" w14:textId="0E51AD96" w:rsidR="00AE4259" w:rsidRDefault="00505FB1" w:rsidP="00AE4259">
                          <w:pPr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CSV à JSON à la base de données</w:t>
                          </w:r>
                        </w:p>
                        <w:p w14:paraId="145AB117" w14:textId="3FC0C6B4" w:rsidR="00B002BB" w:rsidRPr="00DC2C18" w:rsidRDefault="00505FB1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Les ducs d’infos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23A4BEBC" wp14:editId="3C23795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Date de publication"/>
                                  <w:tag w:val=""/>
                                  <w:id w:val="61340424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61673C8" w14:textId="7974C81D" w:rsidR="00B002BB" w:rsidRPr="00AE4259" w:rsidRDefault="00505FB1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3A4BEBC" id="Rectangle 472" o:spid="_x0000_s1027" style="position:absolute;margin-left:0;margin-top:0;width:148.1pt;height:760.3pt;z-index:25165312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Date de publication"/>
                            <w:tag w:val=""/>
                            <w:id w:val="61340424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61673C8" w14:textId="7974C81D" w:rsidR="00B002BB" w:rsidRPr="00AE4259" w:rsidRDefault="00505FB1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15CD97" w14:textId="77777777" w:rsidR="007522E4" w:rsidRDefault="0080322C"/>
      </w:sdtContent>
    </w:sdt>
    <w:p w14:paraId="5E7CC65D" w14:textId="77777777" w:rsidR="00AE4259" w:rsidRDefault="00270E26">
      <w:r>
        <w:rPr>
          <w:noProof/>
        </w:rPr>
        <w:drawing>
          <wp:anchor distT="0" distB="0" distL="114300" distR="114300" simplePos="0" relativeHeight="251654144" behindDoc="0" locked="0" layoutInCell="1" allowOverlap="1" wp14:anchorId="6BED09DF" wp14:editId="37F391E5">
            <wp:simplePos x="0" y="0"/>
            <wp:positionH relativeFrom="margin">
              <wp:posOffset>4772025</wp:posOffset>
            </wp:positionH>
            <wp:positionV relativeFrom="paragraph">
              <wp:posOffset>8122920</wp:posOffset>
            </wp:positionV>
            <wp:extent cx="1666875" cy="876300"/>
            <wp:effectExtent l="0" t="0" r="952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4259">
        <w:rPr>
          <w:smallCaps/>
        </w:rPr>
        <w:br w:type="page"/>
      </w:r>
    </w:p>
    <w:p w14:paraId="73D2B393" w14:textId="77777777" w:rsidR="00AE4259" w:rsidRDefault="00AE4259" w:rsidP="00AE4259">
      <w:pPr>
        <w:pStyle w:val="En-ttedetabledesmatires"/>
      </w:pPr>
      <w:r>
        <w:lastRenderedPageBreak/>
        <w:t>Table des matières</w:t>
      </w:r>
    </w:p>
    <w:p w14:paraId="52A726D4" w14:textId="30E72B5A" w:rsidR="00110853" w:rsidRDefault="00AE4259">
      <w:pPr>
        <w:pStyle w:val="TM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r>
        <w:rPr>
          <w:b w:val="0"/>
          <w:bCs w:val="0"/>
          <w:i w:val="0"/>
          <w:iCs w:val="0"/>
        </w:rPr>
        <w:fldChar w:fldCharType="begin"/>
      </w:r>
      <w:r>
        <w:instrText xml:space="preserve"> TOC \o "1-3" \h \z \u </w:instrText>
      </w:r>
      <w:r>
        <w:rPr>
          <w:b w:val="0"/>
          <w:bCs w:val="0"/>
          <w:i w:val="0"/>
          <w:iCs w:val="0"/>
        </w:rPr>
        <w:fldChar w:fldCharType="separate"/>
      </w:r>
      <w:hyperlink w:anchor="_Toc61178600" w:history="1">
        <w:r w:rsidR="00110853" w:rsidRPr="009A7CC0">
          <w:rPr>
            <w:rStyle w:val="Lienhypertexte"/>
            <w:noProof/>
          </w:rPr>
          <w:t>Introduction</w:t>
        </w:r>
        <w:r w:rsidR="00110853">
          <w:rPr>
            <w:noProof/>
            <w:webHidden/>
          </w:rPr>
          <w:tab/>
        </w:r>
        <w:r w:rsidR="00110853">
          <w:rPr>
            <w:noProof/>
            <w:webHidden/>
          </w:rPr>
          <w:fldChar w:fldCharType="begin"/>
        </w:r>
        <w:r w:rsidR="00110853">
          <w:rPr>
            <w:noProof/>
            <w:webHidden/>
          </w:rPr>
          <w:instrText xml:space="preserve"> PAGEREF _Toc61178600 \h </w:instrText>
        </w:r>
        <w:r w:rsidR="00110853">
          <w:rPr>
            <w:noProof/>
            <w:webHidden/>
          </w:rPr>
        </w:r>
        <w:r w:rsidR="00110853">
          <w:rPr>
            <w:noProof/>
            <w:webHidden/>
          </w:rPr>
          <w:fldChar w:fldCharType="separate"/>
        </w:r>
        <w:r w:rsidR="00EB6101">
          <w:rPr>
            <w:noProof/>
            <w:webHidden/>
          </w:rPr>
          <w:t>2</w:t>
        </w:r>
        <w:r w:rsidR="00110853">
          <w:rPr>
            <w:noProof/>
            <w:webHidden/>
          </w:rPr>
          <w:fldChar w:fldCharType="end"/>
        </w:r>
      </w:hyperlink>
    </w:p>
    <w:p w14:paraId="71896FED" w14:textId="3BB233F1" w:rsidR="00110853" w:rsidRDefault="00110853">
      <w:pPr>
        <w:pStyle w:val="TM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61178601" w:history="1">
        <w:r w:rsidRPr="009A7CC0">
          <w:rPr>
            <w:rStyle w:val="Lienhypertexte"/>
            <w:noProof/>
          </w:rPr>
          <w:t>Le fichier 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_Toc61178601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610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97B9EE" w14:textId="3D54262A" w:rsidR="00110853" w:rsidRDefault="00110853">
      <w:pPr>
        <w:pStyle w:val="TM2"/>
        <w:tabs>
          <w:tab w:val="right" w:leader="underscore" w:pos="9060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61178602" w:history="1">
        <w:r w:rsidRPr="009A7CC0">
          <w:rPr>
            <w:rStyle w:val="Lienhypertexte"/>
            <w:noProof/>
          </w:rPr>
          <w:t>Structurer son fichier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_Toc61178602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610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C4A96B" w14:textId="66BA593F" w:rsidR="00110853" w:rsidRDefault="00110853">
      <w:pPr>
        <w:pStyle w:val="TM3"/>
        <w:tabs>
          <w:tab w:val="right" w:leader="underscore" w:pos="906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61178603" w:history="1">
        <w:r w:rsidRPr="009A7CC0">
          <w:rPr>
            <w:rStyle w:val="Lienhypertexte"/>
            <w:noProof/>
          </w:rPr>
          <w:t>La colonne idDon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_Toc61178603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610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A42C0F" w14:textId="68EB5E92" w:rsidR="00110853" w:rsidRDefault="00110853">
      <w:pPr>
        <w:pStyle w:val="TM2"/>
        <w:tabs>
          <w:tab w:val="right" w:leader="underscore" w:pos="9060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61178604" w:history="1">
        <w:r w:rsidRPr="009A7CC0">
          <w:rPr>
            <w:rStyle w:val="Lienhypertexte"/>
            <w:noProof/>
          </w:rPr>
          <w:t>Obtenir un fichier 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_Toc61178604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610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3B3283" w14:textId="67F3AE61" w:rsidR="00110853" w:rsidRDefault="00110853">
      <w:pPr>
        <w:pStyle w:val="TM1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61178605" w:history="1">
        <w:r w:rsidRPr="009A7CC0">
          <w:rPr>
            <w:rStyle w:val="Lienhypertexte"/>
            <w:noProof/>
          </w:rPr>
          <w:t>Les fonctionnalités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_Toc61178605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610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0D9732" w14:textId="5F94E25F" w:rsidR="00110853" w:rsidRDefault="00110853">
      <w:pPr>
        <w:pStyle w:val="TM2"/>
        <w:tabs>
          <w:tab w:val="right" w:leader="underscore" w:pos="9060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61178606" w:history="1">
        <w:r w:rsidRPr="009A7CC0">
          <w:rPr>
            <w:rStyle w:val="Lienhypertexte"/>
            <w:noProof/>
          </w:rPr>
          <w:t>Premier aperçu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_Toc61178606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610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6E1735" w14:textId="108700C1" w:rsidR="00110853" w:rsidRDefault="00110853">
      <w:pPr>
        <w:pStyle w:val="TM2"/>
        <w:tabs>
          <w:tab w:val="right" w:leader="underscore" w:pos="9060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61178607" w:history="1">
        <w:r w:rsidRPr="009A7CC0">
          <w:rPr>
            <w:rStyle w:val="Lienhypertexte"/>
            <w:noProof/>
          </w:rPr>
          <w:t>Connexion à la base de données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_Toc61178607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610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7D0F04" w14:textId="4E1A1BA9" w:rsidR="00110853" w:rsidRDefault="00110853">
      <w:pPr>
        <w:pStyle w:val="TM2"/>
        <w:tabs>
          <w:tab w:val="right" w:leader="underscore" w:pos="9060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61178608" w:history="1">
        <w:r w:rsidRPr="009A7CC0">
          <w:rPr>
            <w:rStyle w:val="Lienhypertexte"/>
            <w:noProof/>
          </w:rPr>
          <w:t>Ajout des fichiers CSV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_Toc61178608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610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B5E03A" w14:textId="62F5FA1A" w:rsidR="00110853" w:rsidRDefault="00110853">
      <w:pPr>
        <w:pStyle w:val="TM2"/>
        <w:tabs>
          <w:tab w:val="right" w:leader="underscore" w:pos="9060"/>
        </w:tabs>
        <w:rPr>
          <w:rFonts w:eastAsiaTheme="minorEastAsia" w:cstheme="minorBidi"/>
          <w:b w:val="0"/>
          <w:bCs w:val="0"/>
          <w:noProof/>
          <w:lang w:eastAsia="fr-FR"/>
        </w:rPr>
      </w:pPr>
      <w:hyperlink w:anchor="_Toc61178609" w:history="1">
        <w:r w:rsidRPr="009A7CC0">
          <w:rPr>
            <w:rStyle w:val="Lienhypertexte"/>
            <w:noProof/>
          </w:rPr>
          <w:t>Lancer une conversion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_Toc61178609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610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400DC7" w14:textId="5B67C764" w:rsidR="007522E4" w:rsidRDefault="00AE4259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fldChar w:fldCharType="end"/>
      </w:r>
    </w:p>
    <w:p w14:paraId="355D8367" w14:textId="77777777" w:rsidR="00AE4259" w:rsidRDefault="00AE4259"/>
    <w:p w14:paraId="5F86E6D9" w14:textId="6B78662A" w:rsidR="00505FB1" w:rsidRDefault="00505FB1">
      <w:r>
        <w:br w:type="page"/>
      </w:r>
    </w:p>
    <w:p w14:paraId="252E4633" w14:textId="1F1B0936" w:rsidR="00505FB1" w:rsidRDefault="00505FB1" w:rsidP="009B0199">
      <w:pPr>
        <w:pStyle w:val="Titre1"/>
      </w:pPr>
      <w:bookmarkStart w:id="0" w:name="_Toc61178600"/>
      <w:r>
        <w:lastRenderedPageBreak/>
        <w:t>Introduction</w:t>
      </w:r>
      <w:bookmarkEnd w:id="0"/>
    </w:p>
    <w:p w14:paraId="3DD73047" w14:textId="439FD8DC" w:rsidR="003E56D4" w:rsidRDefault="003E56D4" w:rsidP="009B0199">
      <w:pPr>
        <w:jc w:val="both"/>
      </w:pPr>
      <w:r>
        <w:t xml:space="preserve">Le logiciel Converter permet de convertir les </w:t>
      </w:r>
      <w:r w:rsidR="002742E8">
        <w:t>fichiers EXCEL de dons des médiévistes en données enregistrées sur une base de données.</w:t>
      </w:r>
    </w:p>
    <w:p w14:paraId="664F5659" w14:textId="77777777" w:rsidR="009B0199" w:rsidRDefault="009B0199" w:rsidP="009B0199">
      <w:pPr>
        <w:jc w:val="both"/>
      </w:pPr>
    </w:p>
    <w:p w14:paraId="3361EDC7" w14:textId="76D2CC49" w:rsidR="007B4109" w:rsidRDefault="00505FB1" w:rsidP="00C6728D">
      <w:pPr>
        <w:jc w:val="both"/>
      </w:pPr>
      <w:r>
        <w:t xml:space="preserve">Ce document va </w:t>
      </w:r>
      <w:r w:rsidR="00E36984">
        <w:t>n</w:t>
      </w:r>
      <w:r w:rsidR="00113ADA">
        <w:t>ous permettre d’utiliser le</w:t>
      </w:r>
      <w:r w:rsidR="009B0199">
        <w:t xml:space="preserve"> logiciel de conversion </w:t>
      </w:r>
      <w:r w:rsidR="009B0199" w:rsidRPr="009B0199">
        <w:rPr>
          <w:b/>
          <w:bCs/>
          <w:u w:val="single"/>
        </w:rPr>
        <w:t>Converter</w:t>
      </w:r>
      <w:r w:rsidR="009B0199">
        <w:t xml:space="preserve"> </w:t>
      </w:r>
      <w:r w:rsidR="00113ADA">
        <w:t>dans les meilleures conditions.</w:t>
      </w:r>
    </w:p>
    <w:p w14:paraId="1EE14D32" w14:textId="468B4EDC" w:rsidR="0020665F" w:rsidRDefault="0020665F" w:rsidP="009B0199">
      <w:pPr>
        <w:pStyle w:val="Titre1"/>
      </w:pPr>
      <w:bookmarkStart w:id="1" w:name="_Toc61178601"/>
      <w:r>
        <w:t>Le fichier CSV</w:t>
      </w:r>
      <w:bookmarkEnd w:id="1"/>
    </w:p>
    <w:p w14:paraId="695D2C1B" w14:textId="6978AA9D" w:rsidR="00B134D4" w:rsidRDefault="00B134D4" w:rsidP="00C37370">
      <w:pPr>
        <w:pStyle w:val="Enonc"/>
        <w:numPr>
          <w:ilvl w:val="0"/>
          <w:numId w:val="0"/>
        </w:numPr>
        <w:ind w:left="360"/>
        <w:jc w:val="both"/>
        <w:rPr>
          <w:i w:val="0"/>
          <w:iCs/>
        </w:rPr>
      </w:pPr>
      <w:r>
        <w:t xml:space="preserve">Le logiciel </w:t>
      </w:r>
      <w:r>
        <w:rPr>
          <w:i w:val="0"/>
          <w:iCs/>
        </w:rPr>
        <w:t>Converter nécessite des fichiers CSV</w:t>
      </w:r>
      <w:r w:rsidR="007D1C4F">
        <w:rPr>
          <w:i w:val="0"/>
          <w:iCs/>
        </w:rPr>
        <w:t xml:space="preserve"> (</w:t>
      </w:r>
      <w:r w:rsidR="007D1C4F" w:rsidRPr="0031792B">
        <w:rPr>
          <w:i w:val="0"/>
          <w:iCs/>
        </w:rPr>
        <w:t xml:space="preserve">Les fichiers CSV sont des fichiers au format </w:t>
      </w:r>
      <w:hyperlink r:id="rId10" w:history="1">
        <w:r w:rsidR="007D1C4F" w:rsidRPr="0031792B">
          <w:rPr>
            <w:rStyle w:val="Lienhypertexte"/>
            <w:i w:val="0"/>
            <w:iCs/>
          </w:rPr>
          <w:t>comma-</w:t>
        </w:r>
        <w:proofErr w:type="spellStart"/>
        <w:r w:rsidR="007D1C4F" w:rsidRPr="0031792B">
          <w:rPr>
            <w:rStyle w:val="Lienhypertexte"/>
            <w:i w:val="0"/>
            <w:iCs/>
          </w:rPr>
          <w:t>seperated</w:t>
        </w:r>
        <w:proofErr w:type="spellEnd"/>
        <w:r w:rsidR="007D1C4F" w:rsidRPr="0031792B">
          <w:rPr>
            <w:rStyle w:val="Lienhypertexte"/>
            <w:i w:val="0"/>
            <w:iCs/>
          </w:rPr>
          <w:t xml:space="preserve"> values</w:t>
        </w:r>
      </w:hyperlink>
      <w:r w:rsidR="007D1C4F" w:rsidRPr="0031792B">
        <w:rPr>
          <w:i w:val="0"/>
          <w:u w:val="single"/>
        </w:rPr>
        <w:t>)</w:t>
      </w:r>
      <w:r w:rsidR="007D1C4F" w:rsidRPr="0031792B">
        <w:rPr>
          <w:iCs/>
        </w:rPr>
        <w:t xml:space="preserve"> </w:t>
      </w:r>
      <w:r>
        <w:rPr>
          <w:i w:val="0"/>
          <w:iCs/>
        </w:rPr>
        <w:t>afin de procéder à l’insertion de</w:t>
      </w:r>
      <w:r w:rsidR="0031792B">
        <w:rPr>
          <w:i w:val="0"/>
          <w:iCs/>
        </w:rPr>
        <w:t>s données dans la base de données</w:t>
      </w:r>
      <w:r w:rsidR="00C37370">
        <w:rPr>
          <w:i w:val="0"/>
          <w:iCs/>
        </w:rPr>
        <w:t>.</w:t>
      </w:r>
    </w:p>
    <w:p w14:paraId="55363442" w14:textId="676FF8E7" w:rsidR="00C37370" w:rsidRPr="00B134D4" w:rsidRDefault="00C37370" w:rsidP="00C37370">
      <w:pPr>
        <w:pStyle w:val="Enonc"/>
        <w:numPr>
          <w:ilvl w:val="0"/>
          <w:numId w:val="0"/>
        </w:numPr>
        <w:ind w:left="360"/>
        <w:jc w:val="both"/>
        <w:rPr>
          <w:i w:val="0"/>
          <w:iCs/>
        </w:rPr>
      </w:pPr>
      <w:r>
        <w:rPr>
          <w:i w:val="0"/>
          <w:iCs/>
        </w:rPr>
        <w:t>Avant d’utiliser le logiciel, veilliez à ce que vos fichiers soit structuré comme indiqué ci-dessous :</w:t>
      </w:r>
    </w:p>
    <w:p w14:paraId="09C9BD85" w14:textId="0F610940" w:rsidR="00B134D4" w:rsidRDefault="00B134D4" w:rsidP="009B0199">
      <w:pPr>
        <w:pStyle w:val="Titre2"/>
      </w:pPr>
      <w:bookmarkStart w:id="2" w:name="_Toc61178602"/>
      <w:r>
        <w:t>Structurer son fichier EXCEL</w:t>
      </w:r>
      <w:bookmarkEnd w:id="2"/>
    </w:p>
    <w:p w14:paraId="064D187D" w14:textId="10AD883B" w:rsidR="00B134D4" w:rsidRDefault="006C0E6A" w:rsidP="00B134D4">
      <w:r>
        <w:t>Afin</w:t>
      </w:r>
      <w:r w:rsidR="00B134D4">
        <w:t xml:space="preserve"> de préserver le bon fonctionnement du logiciel, </w:t>
      </w:r>
      <w:r>
        <w:t xml:space="preserve">les feuilles de votre fichier EXCEL </w:t>
      </w:r>
      <w:r w:rsidR="00B134D4">
        <w:t>doi</w:t>
      </w:r>
      <w:r>
        <w:t>vent</w:t>
      </w:r>
      <w:r w:rsidR="00B134D4">
        <w:t xml:space="preserve"> avoir une structure correspondante à celle-ci : </w:t>
      </w:r>
    </w:p>
    <w:p w14:paraId="56B12B75" w14:textId="77777777" w:rsidR="00B134D4" w:rsidRDefault="00B134D4" w:rsidP="00B134D4"/>
    <w:tbl>
      <w:tblPr>
        <w:tblStyle w:val="Grilledutableau"/>
        <w:tblW w:w="11729" w:type="dxa"/>
        <w:jc w:val="center"/>
        <w:tblLook w:val="04A0" w:firstRow="1" w:lastRow="0" w:firstColumn="1" w:lastColumn="0" w:noHBand="0" w:noVBand="1"/>
      </w:tblPr>
      <w:tblGrid>
        <w:gridCol w:w="718"/>
        <w:gridCol w:w="793"/>
        <w:gridCol w:w="1358"/>
        <w:gridCol w:w="798"/>
        <w:gridCol w:w="1202"/>
        <w:gridCol w:w="943"/>
        <w:gridCol w:w="963"/>
        <w:gridCol w:w="767"/>
        <w:gridCol w:w="830"/>
        <w:gridCol w:w="667"/>
        <w:gridCol w:w="535"/>
        <w:gridCol w:w="1294"/>
        <w:gridCol w:w="861"/>
      </w:tblGrid>
      <w:tr w:rsidR="00B134D4" w14:paraId="7E0267FD" w14:textId="77777777" w:rsidTr="00454109">
        <w:trPr>
          <w:jc w:val="center"/>
        </w:trPr>
        <w:tc>
          <w:tcPr>
            <w:tcW w:w="718" w:type="dxa"/>
            <w:shd w:val="clear" w:color="auto" w:fill="auto"/>
          </w:tcPr>
          <w:p w14:paraId="65DD133D" w14:textId="77777777" w:rsidR="00B134D4" w:rsidRPr="00A34CB2" w:rsidRDefault="00B134D4" w:rsidP="00454109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A34CB2">
              <w:rPr>
                <w:b/>
                <w:bCs/>
                <w:color w:val="FF0000"/>
                <w:sz w:val="20"/>
                <w:szCs w:val="20"/>
              </w:rPr>
              <w:t>IdDon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14:paraId="6D3803B8" w14:textId="77777777" w:rsidR="00B134D4" w:rsidRPr="00A34CB2" w:rsidRDefault="00B134D4" w:rsidP="00454109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A34CB2">
              <w:rPr>
                <w:b/>
                <w:bCs/>
                <w:color w:val="FF0000"/>
                <w:sz w:val="20"/>
                <w:szCs w:val="20"/>
              </w:rPr>
              <w:t>Auteur</w:t>
            </w:r>
          </w:p>
        </w:tc>
        <w:tc>
          <w:tcPr>
            <w:tcW w:w="1358" w:type="dxa"/>
            <w:shd w:val="clear" w:color="auto" w:fill="auto"/>
          </w:tcPr>
          <w:p w14:paraId="18F38DA7" w14:textId="77777777" w:rsidR="00B134D4" w:rsidRPr="00A34CB2" w:rsidRDefault="00B134D4" w:rsidP="00454109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A34CB2">
              <w:rPr>
                <w:b/>
                <w:bCs/>
                <w:color w:val="FF0000"/>
                <w:sz w:val="20"/>
                <w:szCs w:val="20"/>
              </w:rPr>
              <w:t>Intermédiaire</w:t>
            </w:r>
          </w:p>
        </w:tc>
        <w:tc>
          <w:tcPr>
            <w:tcW w:w="798" w:type="dxa"/>
            <w:shd w:val="clear" w:color="auto" w:fill="auto"/>
          </w:tcPr>
          <w:p w14:paraId="528DF10B" w14:textId="77777777" w:rsidR="00B134D4" w:rsidRPr="00A34CB2" w:rsidRDefault="00B134D4" w:rsidP="00454109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A34CB2">
              <w:rPr>
                <w:b/>
                <w:bCs/>
                <w:color w:val="FF0000"/>
                <w:sz w:val="20"/>
                <w:szCs w:val="20"/>
              </w:rPr>
              <w:t>IdBene</w:t>
            </w:r>
            <w:proofErr w:type="spellEnd"/>
          </w:p>
        </w:tc>
        <w:tc>
          <w:tcPr>
            <w:tcW w:w="1202" w:type="dxa"/>
            <w:shd w:val="clear" w:color="auto" w:fill="auto"/>
          </w:tcPr>
          <w:p w14:paraId="2A6527BC" w14:textId="77777777" w:rsidR="00B134D4" w:rsidRPr="00A34CB2" w:rsidRDefault="00B134D4" w:rsidP="00454109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A34CB2">
              <w:rPr>
                <w:b/>
                <w:bCs/>
                <w:color w:val="FF0000"/>
                <w:sz w:val="20"/>
                <w:szCs w:val="20"/>
              </w:rPr>
              <w:t>Bénéficiaire</w:t>
            </w:r>
          </w:p>
        </w:tc>
        <w:tc>
          <w:tcPr>
            <w:tcW w:w="943" w:type="dxa"/>
            <w:shd w:val="clear" w:color="auto" w:fill="auto"/>
          </w:tcPr>
          <w:p w14:paraId="05B230FD" w14:textId="77777777" w:rsidR="00B134D4" w:rsidRPr="00A34CB2" w:rsidRDefault="00B134D4" w:rsidP="00454109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A34CB2">
              <w:rPr>
                <w:b/>
                <w:bCs/>
                <w:color w:val="FF0000"/>
                <w:sz w:val="20"/>
                <w:szCs w:val="20"/>
              </w:rPr>
              <w:t>Statut</w:t>
            </w:r>
          </w:p>
        </w:tc>
        <w:tc>
          <w:tcPr>
            <w:tcW w:w="963" w:type="dxa"/>
            <w:shd w:val="clear" w:color="auto" w:fill="auto"/>
          </w:tcPr>
          <w:p w14:paraId="200E1DA6" w14:textId="77777777" w:rsidR="00B134D4" w:rsidRPr="00A34CB2" w:rsidRDefault="00B134D4" w:rsidP="00454109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A34CB2">
              <w:rPr>
                <w:b/>
                <w:bCs/>
                <w:color w:val="FF0000"/>
                <w:sz w:val="20"/>
                <w:szCs w:val="20"/>
              </w:rPr>
              <w:t xml:space="preserve">Nature </w:t>
            </w:r>
          </w:p>
        </w:tc>
        <w:tc>
          <w:tcPr>
            <w:tcW w:w="767" w:type="dxa"/>
            <w:shd w:val="clear" w:color="auto" w:fill="auto"/>
          </w:tcPr>
          <w:p w14:paraId="58942492" w14:textId="77777777" w:rsidR="00B134D4" w:rsidRPr="00A34CB2" w:rsidRDefault="00B134D4" w:rsidP="00454109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A34CB2">
              <w:rPr>
                <w:b/>
                <w:bCs/>
                <w:color w:val="FF0000"/>
                <w:sz w:val="20"/>
                <w:szCs w:val="20"/>
              </w:rPr>
              <w:t>Lieu</w:t>
            </w:r>
          </w:p>
        </w:tc>
        <w:tc>
          <w:tcPr>
            <w:tcW w:w="830" w:type="dxa"/>
            <w:shd w:val="clear" w:color="auto" w:fill="auto"/>
          </w:tcPr>
          <w:p w14:paraId="464BE8E1" w14:textId="77777777" w:rsidR="00B134D4" w:rsidRPr="00A34CB2" w:rsidRDefault="00B134D4" w:rsidP="00454109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A34CB2">
              <w:rPr>
                <w:b/>
                <w:bCs/>
                <w:color w:val="FF0000"/>
                <w:sz w:val="20"/>
                <w:szCs w:val="20"/>
              </w:rPr>
              <w:t>Formes</w:t>
            </w:r>
          </w:p>
        </w:tc>
        <w:tc>
          <w:tcPr>
            <w:tcW w:w="667" w:type="dxa"/>
            <w:shd w:val="clear" w:color="auto" w:fill="auto"/>
          </w:tcPr>
          <w:p w14:paraId="6931D288" w14:textId="77777777" w:rsidR="00B134D4" w:rsidRPr="00A34CB2" w:rsidRDefault="00B134D4" w:rsidP="00454109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A34CB2">
              <w:rPr>
                <w:b/>
                <w:bCs/>
                <w:color w:val="FF0000"/>
                <w:sz w:val="20"/>
                <w:szCs w:val="20"/>
              </w:rPr>
              <w:t>Poids</w:t>
            </w:r>
          </w:p>
        </w:tc>
        <w:tc>
          <w:tcPr>
            <w:tcW w:w="535" w:type="dxa"/>
            <w:shd w:val="clear" w:color="auto" w:fill="auto"/>
          </w:tcPr>
          <w:p w14:paraId="3766A098" w14:textId="77777777" w:rsidR="00B134D4" w:rsidRPr="00A34CB2" w:rsidRDefault="00B134D4" w:rsidP="00454109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A34CB2">
              <w:rPr>
                <w:b/>
                <w:bCs/>
                <w:color w:val="FF0000"/>
                <w:sz w:val="20"/>
                <w:szCs w:val="20"/>
              </w:rPr>
              <w:t>Prix</w:t>
            </w:r>
          </w:p>
        </w:tc>
        <w:tc>
          <w:tcPr>
            <w:tcW w:w="1294" w:type="dxa"/>
            <w:shd w:val="clear" w:color="auto" w:fill="auto"/>
          </w:tcPr>
          <w:p w14:paraId="772BC45A" w14:textId="77777777" w:rsidR="00B134D4" w:rsidRPr="00A34CB2" w:rsidRDefault="00B134D4" w:rsidP="00454109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A34CB2">
              <w:rPr>
                <w:b/>
                <w:bCs/>
                <w:color w:val="FF0000"/>
                <w:sz w:val="20"/>
                <w:szCs w:val="20"/>
              </w:rPr>
              <w:t>Informations</w:t>
            </w:r>
          </w:p>
        </w:tc>
        <w:tc>
          <w:tcPr>
            <w:tcW w:w="861" w:type="dxa"/>
            <w:shd w:val="clear" w:color="auto" w:fill="auto"/>
          </w:tcPr>
          <w:p w14:paraId="6518A86E" w14:textId="77777777" w:rsidR="00B134D4" w:rsidRPr="00A34CB2" w:rsidRDefault="00B134D4" w:rsidP="00454109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A34CB2">
              <w:rPr>
                <w:b/>
                <w:bCs/>
                <w:color w:val="FF0000"/>
                <w:sz w:val="20"/>
                <w:szCs w:val="20"/>
              </w:rPr>
              <w:t>Sources</w:t>
            </w:r>
          </w:p>
        </w:tc>
      </w:tr>
      <w:tr w:rsidR="00B134D4" w14:paraId="48C08C3B" w14:textId="77777777" w:rsidTr="00454109">
        <w:trPr>
          <w:jc w:val="center"/>
        </w:trPr>
        <w:tc>
          <w:tcPr>
            <w:tcW w:w="718" w:type="dxa"/>
            <w:vAlign w:val="bottom"/>
          </w:tcPr>
          <w:p w14:paraId="3D5C418F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93" w:type="dxa"/>
            <w:vAlign w:val="bottom"/>
          </w:tcPr>
          <w:p w14:paraId="174BCD1D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Jean sans Peur</w:t>
            </w:r>
          </w:p>
        </w:tc>
        <w:tc>
          <w:tcPr>
            <w:tcW w:w="1358" w:type="dxa"/>
            <w:vAlign w:val="bottom"/>
          </w:tcPr>
          <w:p w14:paraId="520893EC" w14:textId="77777777" w:rsidR="00B134D4" w:rsidRPr="00333C8C" w:rsidRDefault="00B134D4" w:rsidP="00454109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  <w:vAlign w:val="bottom"/>
          </w:tcPr>
          <w:p w14:paraId="2E1F9C07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1202" w:type="dxa"/>
            <w:vAlign w:val="bottom"/>
          </w:tcPr>
          <w:p w14:paraId="0DB1837A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Yvon de </w:t>
            </w:r>
            <w:proofErr w:type="spellStart"/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Kermelec</w:t>
            </w:r>
            <w:proofErr w:type="spellEnd"/>
          </w:p>
        </w:tc>
        <w:tc>
          <w:tcPr>
            <w:tcW w:w="943" w:type="dxa"/>
            <w:vAlign w:val="bottom"/>
          </w:tcPr>
          <w:p w14:paraId="6E0D8502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Ecuyer d'écurie du duc</w:t>
            </w:r>
          </w:p>
        </w:tc>
        <w:tc>
          <w:tcPr>
            <w:tcW w:w="963" w:type="dxa"/>
            <w:vAlign w:val="bottom"/>
          </w:tcPr>
          <w:p w14:paraId="17B48594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Aucune mention particulière</w:t>
            </w:r>
          </w:p>
        </w:tc>
        <w:tc>
          <w:tcPr>
            <w:tcW w:w="767" w:type="dxa"/>
            <w:vAlign w:val="bottom"/>
          </w:tcPr>
          <w:p w14:paraId="03754F51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Aucune mention</w:t>
            </w:r>
          </w:p>
        </w:tc>
        <w:tc>
          <w:tcPr>
            <w:tcW w:w="830" w:type="dxa"/>
            <w:vAlign w:val="bottom"/>
          </w:tcPr>
          <w:p w14:paraId="46709404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Un cheval …</w:t>
            </w:r>
          </w:p>
        </w:tc>
        <w:tc>
          <w:tcPr>
            <w:tcW w:w="667" w:type="dxa"/>
            <w:vAlign w:val="bottom"/>
          </w:tcPr>
          <w:p w14:paraId="67EB4321" w14:textId="77777777" w:rsidR="00B134D4" w:rsidRPr="00333C8C" w:rsidRDefault="00B134D4" w:rsidP="00454109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vAlign w:val="bottom"/>
          </w:tcPr>
          <w:p w14:paraId="477B357C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50 écus</w:t>
            </w:r>
          </w:p>
        </w:tc>
        <w:tc>
          <w:tcPr>
            <w:tcW w:w="1294" w:type="dxa"/>
            <w:vAlign w:val="bottom"/>
          </w:tcPr>
          <w:p w14:paraId="5CBFB07C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16 May 1408</w:t>
            </w:r>
          </w:p>
        </w:tc>
        <w:tc>
          <w:tcPr>
            <w:tcW w:w="861" w:type="dxa"/>
            <w:vAlign w:val="bottom"/>
          </w:tcPr>
          <w:p w14:paraId="40E2681A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ADCO, …</w:t>
            </w:r>
          </w:p>
        </w:tc>
      </w:tr>
      <w:tr w:rsidR="00B134D4" w14:paraId="20A98D69" w14:textId="77777777" w:rsidTr="00454109">
        <w:trPr>
          <w:jc w:val="center"/>
        </w:trPr>
        <w:tc>
          <w:tcPr>
            <w:tcW w:w="718" w:type="dxa"/>
            <w:vAlign w:val="bottom"/>
          </w:tcPr>
          <w:p w14:paraId="1DD084A9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93" w:type="dxa"/>
            <w:vAlign w:val="bottom"/>
          </w:tcPr>
          <w:p w14:paraId="637DF6F9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Jean sans Peur</w:t>
            </w:r>
          </w:p>
        </w:tc>
        <w:tc>
          <w:tcPr>
            <w:tcW w:w="1358" w:type="dxa"/>
            <w:vAlign w:val="bottom"/>
          </w:tcPr>
          <w:p w14:paraId="72789568" w14:textId="77777777" w:rsidR="00B134D4" w:rsidRPr="00333C8C" w:rsidRDefault="00B134D4" w:rsidP="00454109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  <w:vAlign w:val="bottom"/>
          </w:tcPr>
          <w:p w14:paraId="1708A6A7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496</w:t>
            </w:r>
          </w:p>
        </w:tc>
        <w:tc>
          <w:tcPr>
            <w:tcW w:w="1202" w:type="dxa"/>
            <w:vAlign w:val="bottom"/>
          </w:tcPr>
          <w:p w14:paraId="41EE0F7D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proofErr w:type="spellStart"/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Willequin</w:t>
            </w:r>
            <w:proofErr w:type="spellEnd"/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Bloc</w:t>
            </w:r>
          </w:p>
        </w:tc>
        <w:tc>
          <w:tcPr>
            <w:tcW w:w="943" w:type="dxa"/>
            <w:vAlign w:val="bottom"/>
          </w:tcPr>
          <w:p w14:paraId="64D4F870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Fauconnier du duc</w:t>
            </w:r>
          </w:p>
        </w:tc>
        <w:tc>
          <w:tcPr>
            <w:tcW w:w="963" w:type="dxa"/>
            <w:vAlign w:val="bottom"/>
          </w:tcPr>
          <w:p w14:paraId="594BCC35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Aucune mention particulière</w:t>
            </w:r>
          </w:p>
        </w:tc>
        <w:tc>
          <w:tcPr>
            <w:tcW w:w="767" w:type="dxa"/>
            <w:vAlign w:val="bottom"/>
          </w:tcPr>
          <w:p w14:paraId="4BE60032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Gand</w:t>
            </w:r>
          </w:p>
        </w:tc>
        <w:tc>
          <w:tcPr>
            <w:tcW w:w="830" w:type="dxa"/>
            <w:vAlign w:val="bottom"/>
          </w:tcPr>
          <w:p w14:paraId="51A24A11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Un cheval …</w:t>
            </w:r>
          </w:p>
        </w:tc>
        <w:tc>
          <w:tcPr>
            <w:tcW w:w="667" w:type="dxa"/>
            <w:vAlign w:val="bottom"/>
          </w:tcPr>
          <w:p w14:paraId="5A004817" w14:textId="77777777" w:rsidR="00B134D4" w:rsidRPr="00333C8C" w:rsidRDefault="00B134D4" w:rsidP="00454109">
            <w:pPr>
              <w:rPr>
                <w:sz w:val="16"/>
                <w:szCs w:val="16"/>
              </w:rPr>
            </w:pPr>
          </w:p>
        </w:tc>
        <w:tc>
          <w:tcPr>
            <w:tcW w:w="535" w:type="dxa"/>
            <w:vAlign w:val="bottom"/>
          </w:tcPr>
          <w:p w14:paraId="57DA72FF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20 écus d'or</w:t>
            </w:r>
          </w:p>
        </w:tc>
        <w:tc>
          <w:tcPr>
            <w:tcW w:w="1294" w:type="dxa"/>
            <w:vAlign w:val="bottom"/>
          </w:tcPr>
          <w:p w14:paraId="727A75E7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11 </w:t>
            </w:r>
            <w:proofErr w:type="spellStart"/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February</w:t>
            </w:r>
            <w:proofErr w:type="spellEnd"/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1407</w:t>
            </w:r>
          </w:p>
        </w:tc>
        <w:tc>
          <w:tcPr>
            <w:tcW w:w="861" w:type="dxa"/>
            <w:vAlign w:val="bottom"/>
          </w:tcPr>
          <w:p w14:paraId="5F0A13E1" w14:textId="77777777" w:rsidR="00B134D4" w:rsidRPr="00333C8C" w:rsidRDefault="00B134D4" w:rsidP="00454109">
            <w:pPr>
              <w:rPr>
                <w:sz w:val="16"/>
                <w:szCs w:val="16"/>
              </w:rPr>
            </w:pPr>
            <w:r w:rsidRPr="00333C8C">
              <w:rPr>
                <w:rFonts w:ascii="Calibri" w:hAnsi="Calibri" w:cs="Calibri"/>
                <w:color w:val="000000"/>
                <w:sz w:val="16"/>
                <w:szCs w:val="16"/>
              </w:rPr>
              <w:t>ADCO, …</w:t>
            </w:r>
          </w:p>
        </w:tc>
      </w:tr>
    </w:tbl>
    <w:p w14:paraId="23A2B37D" w14:textId="77777777" w:rsidR="00B134D4" w:rsidRDefault="00B134D4" w:rsidP="00B134D4"/>
    <w:p w14:paraId="38B67CEF" w14:textId="4B652B68" w:rsidR="00830875" w:rsidRDefault="00B134D4" w:rsidP="00830875">
      <w:pPr>
        <w:jc w:val="both"/>
      </w:pPr>
      <w:r>
        <w:t>Pour être sûr que les noms des colonnes soient corrects, reprenez la ligne des titres des colonnes ci-dessus et copiez</w:t>
      </w:r>
      <w:r w:rsidR="00110853">
        <w:t>-</w:t>
      </w:r>
      <w:r>
        <w:t>la dans votre fichier CSV.</w:t>
      </w:r>
    </w:p>
    <w:p w14:paraId="7654326C" w14:textId="5428966E" w:rsidR="00830875" w:rsidRDefault="00830875" w:rsidP="00830875">
      <w:pPr>
        <w:pStyle w:val="Titre3"/>
      </w:pPr>
      <w:bookmarkStart w:id="3" w:name="_Toc61178603"/>
      <w:r>
        <w:t xml:space="preserve">La colonne </w:t>
      </w:r>
      <w:proofErr w:type="spellStart"/>
      <w:r>
        <w:t>idDon</w:t>
      </w:r>
      <w:bookmarkEnd w:id="3"/>
      <w:proofErr w:type="spellEnd"/>
    </w:p>
    <w:p w14:paraId="37397C21" w14:textId="63290BCC" w:rsidR="00CD3379" w:rsidRDefault="006C0E6A" w:rsidP="00830875">
      <w:pPr>
        <w:jc w:val="both"/>
        <w:rPr>
          <w:color w:val="000000" w:themeColor="text1"/>
        </w:rPr>
      </w:pPr>
      <w:r>
        <w:t xml:space="preserve"> La colonne </w:t>
      </w:r>
      <w:proofErr w:type="spellStart"/>
      <w:r w:rsidRPr="006C0E6A">
        <w:rPr>
          <w:b/>
          <w:bCs/>
          <w:color w:val="FF0000"/>
        </w:rPr>
        <w:t>idDon</w:t>
      </w:r>
      <w:proofErr w:type="spellEnd"/>
      <w:r>
        <w:rPr>
          <w:b/>
          <w:bCs/>
          <w:color w:val="FF0000"/>
        </w:rPr>
        <w:t xml:space="preserve"> </w:t>
      </w:r>
      <w:r>
        <w:rPr>
          <w:color w:val="000000" w:themeColor="text1"/>
        </w:rPr>
        <w:t xml:space="preserve">est un ajout à faire à la colonne A de votre feuille, chaque ligne de dons doit avoir un numéro </w:t>
      </w:r>
      <w:proofErr w:type="spellStart"/>
      <w:r w:rsidRPr="006C0E6A">
        <w:rPr>
          <w:b/>
          <w:bCs/>
          <w:color w:val="FF0000"/>
        </w:rPr>
        <w:t>idDon</w:t>
      </w:r>
      <w:proofErr w:type="spellEnd"/>
      <w:r>
        <w:rPr>
          <w:color w:val="000000" w:themeColor="text1"/>
        </w:rPr>
        <w:t xml:space="preserve"> attribué</w:t>
      </w:r>
      <w:r w:rsidR="00CD3379">
        <w:rPr>
          <w:color w:val="000000" w:themeColor="text1"/>
        </w:rPr>
        <w:t xml:space="preserve">. Créez la colonne </w:t>
      </w:r>
      <w:proofErr w:type="spellStart"/>
      <w:r w:rsidR="00CD3379" w:rsidRPr="006C0E6A">
        <w:rPr>
          <w:b/>
          <w:bCs/>
          <w:color w:val="FF0000"/>
        </w:rPr>
        <w:t>idDon</w:t>
      </w:r>
      <w:proofErr w:type="spellEnd"/>
      <w:r w:rsidR="00CD3379">
        <w:rPr>
          <w:color w:val="000000" w:themeColor="text1"/>
        </w:rPr>
        <w:t xml:space="preserve"> puis ajoutez-y les numéros 1 et 2, puis sélectionnez ces deux lignes comme cela : </w:t>
      </w:r>
    </w:p>
    <w:p w14:paraId="18ACA516" w14:textId="50B15791" w:rsidR="00B134D4" w:rsidRDefault="00830875" w:rsidP="00830875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B65D893" wp14:editId="295E6F9A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625600" cy="1486419"/>
                <wp:effectExtent l="0" t="0" r="0" b="0"/>
                <wp:wrapSquare wrapText="bothSides"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1486419"/>
                          <a:chOff x="-1" y="0"/>
                          <a:chExt cx="1626118" cy="1486419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057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Zone de texte 13"/>
                        <wps:cNvSpPr txBox="1"/>
                        <wps:spPr>
                          <a:xfrm>
                            <a:off x="-1" y="1080654"/>
                            <a:ext cx="1626118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764044" w14:textId="4EDF6795" w:rsidR="00CD3379" w:rsidRPr="003D41DF" w:rsidRDefault="00CD3379" w:rsidP="00110853">
                              <w:pPr>
                                <w:pStyle w:val="Lgende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t xml:space="preserve">Image </w:t>
                              </w:r>
                              <w:fldSimple w:instr=" SEQ Image \* ARABIC ">
                                <w:r w:rsidR="00EB6101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: Ajout des deux premiers </w:t>
                              </w:r>
                              <w:proofErr w:type="spellStart"/>
                              <w:r>
                                <w:t>idDon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65D893" id="Groupe 14" o:spid="_x0000_s1028" style="position:absolute;left:0;text-align:left;margin-left:0;margin-top:.9pt;width:128pt;height:117.05pt;z-index:251669504;mso-position-horizontal:center;mso-position-horizontal-relative:margin;mso-width-relative:margin" coordorigin="" coordsize="16261,14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2" o:spid="_x0000_s1029" type="#_x0000_t75" style="position:absolute;width:16002;height:10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3" o:spid="_x0000_s1030" type="#_x0000_t202" style="position:absolute;top:10806;width:16261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32764044" w14:textId="4EDF6795" w:rsidR="00CD3379" w:rsidRPr="003D41DF" w:rsidRDefault="00CD3379" w:rsidP="00110853">
                        <w:pPr>
                          <w:pStyle w:val="Lgende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t xml:space="preserve">Image </w:t>
                        </w:r>
                        <w:fldSimple w:instr=" SEQ Image \* ARABIC ">
                          <w:r w:rsidR="00EB6101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: Ajout des deux premiers </w:t>
                        </w:r>
                        <w:proofErr w:type="spellStart"/>
                        <w:r>
                          <w:t>idDon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CD3379">
        <w:rPr>
          <w:color w:val="000000" w:themeColor="text1"/>
        </w:rPr>
        <w:t xml:space="preserve"> </w:t>
      </w:r>
    </w:p>
    <w:p w14:paraId="605A960D" w14:textId="31F5E10B" w:rsidR="00CD3379" w:rsidRDefault="00CD3379" w:rsidP="00830875">
      <w:pPr>
        <w:jc w:val="both"/>
        <w:rPr>
          <w:color w:val="000000" w:themeColor="text1"/>
        </w:rPr>
      </w:pPr>
    </w:p>
    <w:p w14:paraId="6A6CEB06" w14:textId="6F812922" w:rsidR="00CD3379" w:rsidRDefault="00CD3379" w:rsidP="00830875">
      <w:pPr>
        <w:jc w:val="both"/>
        <w:rPr>
          <w:color w:val="000000" w:themeColor="text1"/>
        </w:rPr>
      </w:pPr>
    </w:p>
    <w:p w14:paraId="4913E307" w14:textId="1AF9701E" w:rsidR="00CD3379" w:rsidRDefault="00CD3379" w:rsidP="00830875">
      <w:pPr>
        <w:jc w:val="both"/>
        <w:rPr>
          <w:color w:val="000000" w:themeColor="text1"/>
        </w:rPr>
      </w:pPr>
    </w:p>
    <w:p w14:paraId="6E4EE9F0" w14:textId="6471A17C" w:rsidR="00CD3379" w:rsidRDefault="00CD3379" w:rsidP="00830875">
      <w:pPr>
        <w:jc w:val="both"/>
        <w:rPr>
          <w:color w:val="000000" w:themeColor="text1"/>
        </w:rPr>
      </w:pPr>
    </w:p>
    <w:p w14:paraId="764CF147" w14:textId="00D12BD4" w:rsidR="00CD3379" w:rsidRDefault="00CD3379" w:rsidP="00830875">
      <w:pPr>
        <w:jc w:val="both"/>
        <w:rPr>
          <w:color w:val="000000" w:themeColor="text1"/>
        </w:rPr>
      </w:pPr>
    </w:p>
    <w:p w14:paraId="738B2161" w14:textId="73108191" w:rsidR="00CD3379" w:rsidRDefault="00CD3379" w:rsidP="00830875">
      <w:pPr>
        <w:jc w:val="both"/>
        <w:rPr>
          <w:color w:val="000000" w:themeColor="text1"/>
        </w:rPr>
      </w:pPr>
      <w:r>
        <w:rPr>
          <w:color w:val="000000" w:themeColor="text1"/>
        </w:rPr>
        <w:t>Cliquez sur le petit carré en bas à droit de la sélection et étendez celle-ci à tous les dons.</w:t>
      </w:r>
    </w:p>
    <w:p w14:paraId="7F2CDE47" w14:textId="77777777" w:rsidR="00CD3379" w:rsidRDefault="00CD3379" w:rsidP="00B134D4">
      <w:pPr>
        <w:rPr>
          <w:color w:val="000000" w:themeColor="text1"/>
        </w:rPr>
      </w:pPr>
    </w:p>
    <w:p w14:paraId="116CC63E" w14:textId="6D484D48" w:rsidR="009B0199" w:rsidRDefault="009B0199" w:rsidP="009B0199">
      <w:pPr>
        <w:pStyle w:val="Titre2"/>
      </w:pPr>
      <w:bookmarkStart w:id="4" w:name="_Toc61178604"/>
      <w:r>
        <w:lastRenderedPageBreak/>
        <w:t>Obtenir un fichier CSV</w:t>
      </w:r>
      <w:bookmarkEnd w:id="4"/>
    </w:p>
    <w:p w14:paraId="152A0DCF" w14:textId="0A35F356" w:rsidR="009B0199" w:rsidRDefault="004978A2" w:rsidP="00C6728D">
      <w:pPr>
        <w:jc w:val="both"/>
      </w:pPr>
      <w:r>
        <w:t xml:space="preserve">Après avoir structuré votre fichier EXCEL. </w:t>
      </w:r>
      <w:r w:rsidR="009B0199">
        <w:t xml:space="preserve">Vous pouvez obtenir </w:t>
      </w:r>
      <w:r w:rsidR="00B134D4">
        <w:t xml:space="preserve">un fichier CSV à partir de </w:t>
      </w:r>
      <w:r w:rsidR="001A3539">
        <w:t>celui-ci</w:t>
      </w:r>
      <w:r w:rsidR="009B0199">
        <w:t xml:space="preserve"> en suivant ces instructions : </w:t>
      </w:r>
    </w:p>
    <w:p w14:paraId="2EBAFA3B" w14:textId="7925413B" w:rsidR="006C1396" w:rsidRDefault="009B0199" w:rsidP="006C1396">
      <w:pPr>
        <w:pStyle w:val="Enonc"/>
        <w:ind w:left="754" w:hanging="357"/>
      </w:pPr>
      <w:r>
        <w:t xml:space="preserve">Ouvrez votre fichier </w:t>
      </w:r>
      <w:r w:rsidR="006C1396">
        <w:t>EXCEL</w:t>
      </w:r>
      <w:r>
        <w:t xml:space="preserve"> de dons</w:t>
      </w:r>
      <w:r w:rsidR="006C1396">
        <w:t>.</w:t>
      </w:r>
    </w:p>
    <w:p w14:paraId="354761FB" w14:textId="0F59CCE2" w:rsidR="006C1396" w:rsidRPr="006C1396" w:rsidRDefault="006C1396" w:rsidP="006C1396">
      <w:pPr>
        <w:pStyle w:val="Enonc"/>
      </w:pPr>
      <w:r>
        <w:t xml:space="preserve">Cliquer sur </w:t>
      </w:r>
      <w:r>
        <w:rPr>
          <w:i w:val="0"/>
          <w:iCs/>
        </w:rPr>
        <w:t xml:space="preserve">Fichier </w:t>
      </w:r>
      <w:r>
        <w:t xml:space="preserve">puis </w:t>
      </w:r>
      <w:r>
        <w:rPr>
          <w:i w:val="0"/>
          <w:iCs/>
        </w:rPr>
        <w:t>Enregistrer sous</w:t>
      </w:r>
      <w:r w:rsidRPr="006C1396">
        <w:rPr>
          <w:i w:val="0"/>
          <w:iCs/>
        </w:rPr>
        <w:t>.</w:t>
      </w:r>
    </w:p>
    <w:p w14:paraId="0315B17A" w14:textId="347F12FB" w:rsidR="006C1396" w:rsidRPr="00675AF6" w:rsidRDefault="006C1396" w:rsidP="006C1396">
      <w:pPr>
        <w:pStyle w:val="Enonc"/>
      </w:pPr>
      <w:r>
        <w:t xml:space="preserve">Changer le format du fichier en </w:t>
      </w:r>
      <w:r>
        <w:rPr>
          <w:i w:val="0"/>
          <w:iCs/>
        </w:rPr>
        <w:t>CSV (séparateur : point-virgule) (*.csv)</w:t>
      </w:r>
    </w:p>
    <w:p w14:paraId="191B89B9" w14:textId="1FFE2CAE" w:rsidR="00675AF6" w:rsidRPr="006C1396" w:rsidRDefault="00675AF6" w:rsidP="00675AF6">
      <w:pPr>
        <w:pStyle w:val="Enonc"/>
        <w:numPr>
          <w:ilvl w:val="0"/>
          <w:numId w:val="0"/>
        </w:num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B0D945D" wp14:editId="6F475E6B">
                <wp:simplePos x="0" y="0"/>
                <wp:positionH relativeFrom="margin">
                  <wp:align>right</wp:align>
                </wp:positionH>
                <wp:positionV relativeFrom="paragraph">
                  <wp:posOffset>300586</wp:posOffset>
                </wp:positionV>
                <wp:extent cx="5759450" cy="3498850"/>
                <wp:effectExtent l="0" t="0" r="0" b="6350"/>
                <wp:wrapSquare wrapText="bothSides"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3498850"/>
                          <a:chOff x="0" y="0"/>
                          <a:chExt cx="5759450" cy="349885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Une image contenant text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3172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Zone de texte 8"/>
                        <wps:cNvSpPr txBox="1"/>
                        <wps:spPr>
                          <a:xfrm>
                            <a:off x="0" y="3232150"/>
                            <a:ext cx="57594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E5D7A4" w14:textId="2C59F1C0" w:rsidR="006C1396" w:rsidRPr="00D970B8" w:rsidRDefault="006C1396" w:rsidP="00110853">
                              <w:pPr>
                                <w:pStyle w:val="Lgende"/>
                                <w:jc w:val="center"/>
                                <w:rPr>
                                  <w:rFonts w:ascii="Abadi Extra Light" w:hAnsi="Abadi Extra Light"/>
                                  <w:noProof/>
                                  <w:sz w:val="24"/>
                                </w:rPr>
                              </w:pPr>
                              <w:r>
                                <w:t xml:space="preserve">Image </w:t>
                              </w:r>
                              <w:fldSimple w:instr=" SEQ Image \* ARABIC ">
                                <w:r w:rsidR="00EB6101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: Format de fichier 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D945D" id="Groupe 10" o:spid="_x0000_s1031" style="position:absolute;left:0;text-align:left;margin-left:402.3pt;margin-top:23.65pt;width:453.5pt;height:275.5pt;z-index:251665408;mso-position-horizontal:right;mso-position-horizontal-relative:margin" coordsize="57594,349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">
                <v:shape id="Image 3" o:spid="_x0000_s1032" type="#_x0000_t75" alt="Une image contenant texte&#10;&#10;Description générée automatiquement" style="position:absolute;width:57594;height:31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">
                  <v:imagedata r:id="rId14" o:title="Une image contenant texte&#10;&#10;Description générée automatiquement"/>
                </v:shape>
                <v:shape id="Zone de texte 8" o:spid="_x0000_s1033" type="#_x0000_t202" style="position:absolute;top:32321;width:5759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25E5D7A4" w14:textId="2C59F1C0" w:rsidR="006C1396" w:rsidRPr="00D970B8" w:rsidRDefault="006C1396" w:rsidP="00110853">
                        <w:pPr>
                          <w:pStyle w:val="Lgende"/>
                          <w:jc w:val="center"/>
                          <w:rPr>
                            <w:rFonts w:ascii="Abadi Extra Light" w:hAnsi="Abadi Extra Light"/>
                            <w:noProof/>
                            <w:sz w:val="24"/>
                          </w:rPr>
                        </w:pPr>
                        <w:r>
                          <w:t xml:space="preserve">Image </w:t>
                        </w:r>
                        <w:fldSimple w:instr=" SEQ Image \* ARABIC ">
                          <w:r w:rsidR="00EB6101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: Format de fichier CSV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6E08658" w14:textId="77777777" w:rsidR="00675AF6" w:rsidRDefault="00675AF6" w:rsidP="00675AF6">
      <w:pPr>
        <w:pStyle w:val="Paragraphedeliste"/>
        <w:rPr>
          <w:i/>
          <w:iCs/>
          <w:color w:val="FF0000"/>
        </w:rPr>
      </w:pPr>
    </w:p>
    <w:p w14:paraId="613998D8" w14:textId="528B2D29" w:rsidR="006C1396" w:rsidRDefault="00486F90" w:rsidP="00486F90">
      <w:pPr>
        <w:pStyle w:val="Enonc"/>
      </w:pPr>
      <w:r w:rsidRPr="00486F90">
        <w:rPr>
          <w:i w:val="0"/>
          <w:iCs/>
          <w:color w:val="FF0000"/>
        </w:rPr>
        <w:t xml:space="preserve">Important : </w:t>
      </w:r>
      <w:r>
        <w:t>Si votre fichier EXCEL possède plusieurs feuilles, l’opération doit être répété pour chacune de ses feuilles.</w:t>
      </w:r>
    </w:p>
    <w:p w14:paraId="2852C36E" w14:textId="3ED84F83" w:rsidR="00C6728D" w:rsidRPr="00C6728D" w:rsidRDefault="00C6728D" w:rsidP="00486F90">
      <w:pPr>
        <w:pStyle w:val="Enonc"/>
      </w:pPr>
      <w:r w:rsidRPr="00C6728D">
        <w:rPr>
          <w:color w:val="000000" w:themeColor="text1"/>
        </w:rPr>
        <w:t>Dès que tous les fichiers CSV sont prêts, vous pouvez utiliser le logiciel</w:t>
      </w:r>
      <w:r>
        <w:rPr>
          <w:i w:val="0"/>
          <w:iCs/>
          <w:color w:val="000000" w:themeColor="text1"/>
        </w:rPr>
        <w:t xml:space="preserve"> Converter.</w:t>
      </w:r>
    </w:p>
    <w:p w14:paraId="0B6F27C4" w14:textId="77777777" w:rsidR="00C6728D" w:rsidRDefault="00C6728D" w:rsidP="00C6728D">
      <w:pPr>
        <w:pStyle w:val="Enonc"/>
        <w:numPr>
          <w:ilvl w:val="0"/>
          <w:numId w:val="0"/>
        </w:numPr>
        <w:ind w:left="720"/>
      </w:pPr>
    </w:p>
    <w:p w14:paraId="167727A8" w14:textId="2F22D18B" w:rsidR="006C1396" w:rsidRPr="009B0199" w:rsidRDefault="006C1396" w:rsidP="006C1396">
      <w:pPr>
        <w:pStyle w:val="Enonc"/>
        <w:numPr>
          <w:ilvl w:val="0"/>
          <w:numId w:val="0"/>
        </w:numPr>
        <w:ind w:left="754"/>
      </w:pPr>
    </w:p>
    <w:p w14:paraId="492A51E3" w14:textId="77777777" w:rsidR="009B0199" w:rsidRDefault="009B0199" w:rsidP="009B0199"/>
    <w:p w14:paraId="484CF489" w14:textId="7C503480" w:rsidR="007871F8" w:rsidRDefault="007871F8" w:rsidP="009B0199"/>
    <w:p w14:paraId="1EB02248" w14:textId="64C83792" w:rsidR="00430F1E" w:rsidRDefault="00430F1E">
      <w:pPr>
        <w:rPr>
          <w:rFonts w:ascii="Abadi Extra Light" w:hAnsi="Abadi Extra Light"/>
          <w:i/>
          <w:sz w:val="24"/>
        </w:rPr>
      </w:pPr>
      <w:r>
        <w:br w:type="page"/>
      </w:r>
    </w:p>
    <w:p w14:paraId="5303FE98" w14:textId="00101034" w:rsidR="00484795" w:rsidRDefault="00484795" w:rsidP="00484795">
      <w:pPr>
        <w:pStyle w:val="Titre1"/>
      </w:pPr>
      <w:bookmarkStart w:id="5" w:name="_Toc61178605"/>
      <w:r>
        <w:lastRenderedPageBreak/>
        <w:t>Les fonctionnalités de l’application</w:t>
      </w:r>
      <w:bookmarkEnd w:id="5"/>
    </w:p>
    <w:p w14:paraId="572AEF78" w14:textId="2531B852" w:rsidR="00675AF6" w:rsidRPr="00675AF6" w:rsidRDefault="00916B24" w:rsidP="00675AF6">
      <w:pPr>
        <w:pStyle w:val="Titre2"/>
      </w:pPr>
      <w:bookmarkStart w:id="6" w:name="_Toc61178606"/>
      <w:r>
        <w:t>Premier aperçu de l’application</w:t>
      </w:r>
      <w:bookmarkEnd w:id="6"/>
    </w:p>
    <w:p w14:paraId="0E78DD94" w14:textId="389C98AA" w:rsidR="00AF7173" w:rsidRDefault="00C6728D" w:rsidP="009B0199">
      <w:r>
        <w:t>À</w:t>
      </w:r>
      <w:r w:rsidR="00AF7173">
        <w:t xml:space="preserve"> l’ouverture, l’application doit sembler à ceci : </w:t>
      </w:r>
    </w:p>
    <w:p w14:paraId="1DA6D02D" w14:textId="77777777" w:rsidR="00AF7173" w:rsidRDefault="00AF7173" w:rsidP="00AF7173">
      <w:pPr>
        <w:pStyle w:val="Enonc"/>
        <w:numPr>
          <w:ilvl w:val="0"/>
          <w:numId w:val="0"/>
        </w:numPr>
        <w:ind w:left="397"/>
      </w:pPr>
    </w:p>
    <w:p w14:paraId="21ADB3B9" w14:textId="77777777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3B1F4DD2" w14:textId="1FD492DB" w:rsidR="0032560E" w:rsidRDefault="00AF7173" w:rsidP="0032560E">
      <w:pPr>
        <w:pStyle w:val="Enonc"/>
        <w:numPr>
          <w:ilvl w:val="0"/>
          <w:numId w:val="0"/>
        </w:numPr>
        <w:ind w:left="3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A82A95" wp14:editId="47C5EBAC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4091940" cy="3737428"/>
                <wp:effectExtent l="0" t="0" r="3810" b="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1940" cy="3737428"/>
                          <a:chOff x="0" y="0"/>
                          <a:chExt cx="4091940" cy="3738078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33864" y="3471332"/>
                            <a:ext cx="4038600" cy="26674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B6F343" w14:textId="769FE50A" w:rsidR="00AF7173" w:rsidRPr="00C4694B" w:rsidRDefault="00AF7173" w:rsidP="00110853">
                              <w:pPr>
                                <w:pStyle w:val="Lgende"/>
                                <w:jc w:val="center"/>
                                <w:rPr>
                                  <w:rFonts w:ascii="Abadi Extra Light" w:hAnsi="Abadi Extra Light"/>
                                  <w:sz w:val="24"/>
                                </w:rPr>
                              </w:pPr>
                              <w:r>
                                <w:t xml:space="preserve">Image </w:t>
                              </w:r>
                              <w:r w:rsidR="0080322C">
                                <w:fldChar w:fldCharType="begin"/>
                              </w:r>
                              <w:r w:rsidR="0080322C">
                                <w:instrText xml:space="preserve"> SEQ Image \* ARABIC </w:instrText>
                              </w:r>
                              <w:r w:rsidR="0080322C">
                                <w:fldChar w:fldCharType="separate"/>
                              </w:r>
                              <w:r w:rsidR="00EB6101">
                                <w:rPr>
                                  <w:noProof/>
                                </w:rPr>
                                <w:t>3</w:t>
                              </w:r>
                              <w:r w:rsidR="0080322C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: Application à son ouverture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742"/>
                          <a:stretch/>
                        </pic:blipFill>
                        <pic:spPr bwMode="auto">
                          <a:xfrm>
                            <a:off x="0" y="0"/>
                            <a:ext cx="4091940" cy="342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A82A95" id="Groupe 5" o:spid="_x0000_s1034" style="position:absolute;left:0;text-align:left;margin-left:0;margin-top:1.6pt;width:322.2pt;height:294.3pt;z-index:251661312;mso-position-horizontal:center;mso-position-horizontal-relative:margin;mso-width-relative:margin" coordsize="40919,37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">
                <v:shape id="Zone de texte 2" o:spid="_x0000_s1035" type="#_x0000_t202" style="position:absolute;left:338;top:34713;width:4038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59B6F343" w14:textId="769FE50A" w:rsidR="00AF7173" w:rsidRPr="00C4694B" w:rsidRDefault="00AF7173" w:rsidP="00110853">
                        <w:pPr>
                          <w:pStyle w:val="Lgende"/>
                          <w:jc w:val="center"/>
                          <w:rPr>
                            <w:rFonts w:ascii="Abadi Extra Light" w:hAnsi="Abadi Extra Light"/>
                            <w:sz w:val="24"/>
                          </w:rPr>
                        </w:pPr>
                        <w:r>
                          <w:t xml:space="preserve">Image </w:t>
                        </w:r>
                        <w:r w:rsidR="0080322C">
                          <w:fldChar w:fldCharType="begin"/>
                        </w:r>
                        <w:r w:rsidR="0080322C">
                          <w:instrText xml:space="preserve"> SEQ Image \* ARABIC </w:instrText>
                        </w:r>
                        <w:r w:rsidR="0080322C">
                          <w:fldChar w:fldCharType="separate"/>
                        </w:r>
                        <w:r w:rsidR="00EB6101">
                          <w:rPr>
                            <w:noProof/>
                          </w:rPr>
                          <w:t>3</w:t>
                        </w:r>
                        <w:r w:rsidR="0080322C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: Application à son ouverture</w:t>
                        </w:r>
                      </w:p>
                    </w:txbxContent>
                  </v:textbox>
                </v:shape>
                <v:shape id="Image 4" o:spid="_x0000_s1036" type="#_x0000_t75" style="position:absolute;width:40919;height:3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">
                  <v:imagedata r:id="rId16" o:title="" cropbottom="16870f"/>
                </v:shape>
                <w10:wrap type="square" anchorx="margin"/>
              </v:group>
            </w:pict>
          </mc:Fallback>
        </mc:AlternateContent>
      </w:r>
    </w:p>
    <w:p w14:paraId="39129C72" w14:textId="58F38A5E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12102313" w14:textId="101E4B19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7533C496" w14:textId="5E09ABC5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340F9961" w14:textId="557BFEE5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10EE7D2C" w14:textId="2844BCA1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70053671" w14:textId="1306719C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79411827" w14:textId="51488FFF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67C8FEFA" w14:textId="24EAB8C1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5BBE8839" w14:textId="377CD0D1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4A63C129" w14:textId="6FF61690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4ECC75E4" w14:textId="14D3951B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140BE828" w14:textId="27D5F49D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5615F9B5" w14:textId="24198A52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02DC1F0B" w14:textId="519FA5C3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74A70F98" w14:textId="480E1E53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60AE2367" w14:textId="13910AAD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3E5343AC" w14:textId="1B57F980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190B5914" w14:textId="636502DF" w:rsidR="003E746F" w:rsidRDefault="003E746F" w:rsidP="0032560E">
      <w:pPr>
        <w:pStyle w:val="Enonc"/>
        <w:numPr>
          <w:ilvl w:val="0"/>
          <w:numId w:val="0"/>
        </w:numPr>
        <w:ind w:left="397"/>
      </w:pPr>
    </w:p>
    <w:p w14:paraId="352BFE1A" w14:textId="77777777" w:rsidR="003E746F" w:rsidRDefault="003E746F" w:rsidP="0032560E">
      <w:pPr>
        <w:pStyle w:val="Enonc"/>
        <w:numPr>
          <w:ilvl w:val="0"/>
          <w:numId w:val="0"/>
        </w:numPr>
        <w:ind w:left="397"/>
      </w:pPr>
    </w:p>
    <w:tbl>
      <w:tblPr>
        <w:tblStyle w:val="Grilledutableau"/>
        <w:tblW w:w="0" w:type="auto"/>
        <w:tblInd w:w="397" w:type="dxa"/>
        <w:tblLook w:val="04A0" w:firstRow="1" w:lastRow="0" w:firstColumn="1" w:lastColumn="0" w:noHBand="0" w:noVBand="1"/>
      </w:tblPr>
      <w:tblGrid>
        <w:gridCol w:w="732"/>
        <w:gridCol w:w="7931"/>
      </w:tblGrid>
      <w:tr w:rsidR="0032560E" w14:paraId="0DB12528" w14:textId="77777777" w:rsidTr="0032560E">
        <w:tc>
          <w:tcPr>
            <w:tcW w:w="732" w:type="dxa"/>
          </w:tcPr>
          <w:p w14:paraId="7FB16EEF" w14:textId="07E72111" w:rsidR="0032560E" w:rsidRPr="0032560E" w:rsidRDefault="0032560E" w:rsidP="0032560E">
            <w:pPr>
              <w:jc w:val="center"/>
              <w:rPr>
                <w:b/>
                <w:bCs/>
                <w:color w:val="FF0000"/>
              </w:rPr>
            </w:pPr>
            <w:r>
              <w:br w:type="page"/>
            </w:r>
            <w:r w:rsidRPr="0032560E">
              <w:rPr>
                <w:b/>
                <w:bCs/>
                <w:color w:val="FF0000"/>
              </w:rPr>
              <w:t>1</w:t>
            </w:r>
          </w:p>
        </w:tc>
        <w:tc>
          <w:tcPr>
            <w:tcW w:w="7931" w:type="dxa"/>
          </w:tcPr>
          <w:p w14:paraId="54F9C96C" w14:textId="3F56D6E8" w:rsidR="0032560E" w:rsidRDefault="0032560E" w:rsidP="0032560E">
            <w:r>
              <w:t>Bouton ouvrant la fenêtre de connexion à la base de données</w:t>
            </w:r>
          </w:p>
        </w:tc>
      </w:tr>
      <w:tr w:rsidR="0032560E" w14:paraId="631AD86C" w14:textId="77777777" w:rsidTr="0032560E">
        <w:tc>
          <w:tcPr>
            <w:tcW w:w="732" w:type="dxa"/>
          </w:tcPr>
          <w:p w14:paraId="5FEB18BD" w14:textId="6511DA5F" w:rsidR="0032560E" w:rsidRPr="0032560E" w:rsidRDefault="0032560E" w:rsidP="0032560E">
            <w:pPr>
              <w:jc w:val="center"/>
              <w:rPr>
                <w:b/>
                <w:bCs/>
                <w:color w:val="FF0000"/>
              </w:rPr>
            </w:pPr>
            <w:r w:rsidRPr="0032560E">
              <w:rPr>
                <w:b/>
                <w:bCs/>
                <w:color w:val="FF0000"/>
              </w:rPr>
              <w:t>2</w:t>
            </w:r>
          </w:p>
        </w:tc>
        <w:tc>
          <w:tcPr>
            <w:tcW w:w="7931" w:type="dxa"/>
          </w:tcPr>
          <w:p w14:paraId="5921071D" w14:textId="135AA6F8" w:rsidR="0032560E" w:rsidRDefault="0032560E" w:rsidP="0032560E">
            <w:r>
              <w:t>Bouton lançant la conversion des fichiers choisis</w:t>
            </w:r>
          </w:p>
        </w:tc>
      </w:tr>
      <w:tr w:rsidR="0032560E" w14:paraId="666307AC" w14:textId="77777777" w:rsidTr="0032560E">
        <w:tc>
          <w:tcPr>
            <w:tcW w:w="732" w:type="dxa"/>
          </w:tcPr>
          <w:p w14:paraId="17ED8EDD" w14:textId="78F34BB8" w:rsidR="0032560E" w:rsidRPr="0032560E" w:rsidRDefault="0032560E" w:rsidP="0032560E">
            <w:pPr>
              <w:jc w:val="center"/>
              <w:rPr>
                <w:b/>
                <w:bCs/>
                <w:color w:val="FF0000"/>
              </w:rPr>
            </w:pPr>
            <w:r w:rsidRPr="0032560E">
              <w:rPr>
                <w:b/>
                <w:bCs/>
                <w:color w:val="FF0000"/>
              </w:rPr>
              <w:t>3</w:t>
            </w:r>
          </w:p>
        </w:tc>
        <w:tc>
          <w:tcPr>
            <w:tcW w:w="7931" w:type="dxa"/>
          </w:tcPr>
          <w:p w14:paraId="0F8E6FC8" w14:textId="2B98FEE2" w:rsidR="0032560E" w:rsidRDefault="0032560E" w:rsidP="0032560E">
            <w:r>
              <w:t xml:space="preserve">Bouton ouvrant la fenêtre de recherche d’un fichier CSV </w:t>
            </w:r>
          </w:p>
        </w:tc>
      </w:tr>
      <w:tr w:rsidR="0032560E" w14:paraId="06707E63" w14:textId="77777777" w:rsidTr="0032560E">
        <w:tc>
          <w:tcPr>
            <w:tcW w:w="732" w:type="dxa"/>
          </w:tcPr>
          <w:p w14:paraId="002A3E49" w14:textId="28ACD08D" w:rsidR="0032560E" w:rsidRPr="0032560E" w:rsidRDefault="0032560E" w:rsidP="0032560E">
            <w:pPr>
              <w:jc w:val="center"/>
              <w:rPr>
                <w:b/>
                <w:bCs/>
                <w:color w:val="FF0000"/>
              </w:rPr>
            </w:pPr>
            <w:r w:rsidRPr="0032560E">
              <w:rPr>
                <w:b/>
                <w:bCs/>
                <w:color w:val="FF0000"/>
              </w:rPr>
              <w:t>4</w:t>
            </w:r>
          </w:p>
        </w:tc>
        <w:tc>
          <w:tcPr>
            <w:tcW w:w="7931" w:type="dxa"/>
          </w:tcPr>
          <w:p w14:paraId="6FA4201A" w14:textId="22384F90" w:rsidR="0032560E" w:rsidRDefault="005465BA" w:rsidP="0032560E">
            <w:r>
              <w:t xml:space="preserve">Bouton retirant le CSV choisi dans la liste des CSV </w:t>
            </w:r>
          </w:p>
        </w:tc>
      </w:tr>
      <w:tr w:rsidR="0032560E" w14:paraId="43808F2E" w14:textId="77777777" w:rsidTr="0032560E">
        <w:tc>
          <w:tcPr>
            <w:tcW w:w="732" w:type="dxa"/>
          </w:tcPr>
          <w:p w14:paraId="24AD3DE9" w14:textId="08C96AB2" w:rsidR="0032560E" w:rsidRPr="0032560E" w:rsidRDefault="0032560E" w:rsidP="0032560E">
            <w:pPr>
              <w:jc w:val="center"/>
              <w:rPr>
                <w:b/>
                <w:bCs/>
                <w:color w:val="FF0000"/>
              </w:rPr>
            </w:pPr>
            <w:r w:rsidRPr="0032560E">
              <w:rPr>
                <w:b/>
                <w:bCs/>
                <w:color w:val="FF0000"/>
              </w:rPr>
              <w:t>5</w:t>
            </w:r>
          </w:p>
        </w:tc>
        <w:tc>
          <w:tcPr>
            <w:tcW w:w="7931" w:type="dxa"/>
          </w:tcPr>
          <w:p w14:paraId="252CD1FD" w14:textId="5BE508E8" w:rsidR="0032560E" w:rsidRDefault="00430F1E" w:rsidP="0032560E">
            <w:r>
              <w:t xml:space="preserve">Bouton ouvrant ce </w:t>
            </w:r>
            <w:r w:rsidR="00117A5B">
              <w:t>PDF</w:t>
            </w:r>
            <w:r>
              <w:t xml:space="preserve"> d’aide</w:t>
            </w:r>
          </w:p>
        </w:tc>
      </w:tr>
    </w:tbl>
    <w:p w14:paraId="13005A32" w14:textId="77777777" w:rsidR="00964646" w:rsidRDefault="00964646" w:rsidP="00964646">
      <w:pPr>
        <w:pStyle w:val="Enonc"/>
        <w:numPr>
          <w:ilvl w:val="0"/>
          <w:numId w:val="0"/>
        </w:numPr>
        <w:ind w:left="397"/>
      </w:pPr>
    </w:p>
    <w:p w14:paraId="46E10093" w14:textId="73C00428" w:rsidR="00964646" w:rsidRDefault="00964646">
      <w:pPr>
        <w:rPr>
          <w:rFonts w:ascii="Abadi Extra Light" w:hAnsi="Abadi Extra Light"/>
          <w:i/>
          <w:sz w:val="24"/>
        </w:rPr>
      </w:pPr>
      <w:r>
        <w:br w:type="page"/>
      </w:r>
    </w:p>
    <w:p w14:paraId="44B76961" w14:textId="532157FB" w:rsidR="007B4109" w:rsidRPr="007B4109" w:rsidRDefault="00964646" w:rsidP="00C6728D">
      <w:pPr>
        <w:pStyle w:val="Titre2"/>
      </w:pPr>
      <w:bookmarkStart w:id="7" w:name="_Toc61178607"/>
      <w:r>
        <w:lastRenderedPageBreak/>
        <w:t>Connexion à la base de données :</w:t>
      </w:r>
      <w:bookmarkEnd w:id="7"/>
    </w:p>
    <w:p w14:paraId="2AF36E1E" w14:textId="1DBDF5FE" w:rsidR="00964646" w:rsidRDefault="00110853" w:rsidP="00C6728D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7BD2B25" wp14:editId="1B92D84F">
                <wp:simplePos x="0" y="0"/>
                <wp:positionH relativeFrom="margin">
                  <wp:align>center</wp:align>
                </wp:positionH>
                <wp:positionV relativeFrom="paragraph">
                  <wp:posOffset>454603</wp:posOffset>
                </wp:positionV>
                <wp:extent cx="2600325" cy="2730500"/>
                <wp:effectExtent l="0" t="0" r="9525" b="0"/>
                <wp:wrapSquare wrapText="bothSides"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2730500"/>
                          <a:chOff x="0" y="0"/>
                          <a:chExt cx="2600325" cy="273050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571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Zone de texte 6"/>
                        <wps:cNvSpPr txBox="1"/>
                        <wps:spPr>
                          <a:xfrm>
                            <a:off x="0" y="2463800"/>
                            <a:ext cx="26003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E463D9" w14:textId="72C2B7CC" w:rsidR="000950A8" w:rsidRPr="008B49CC" w:rsidRDefault="000950A8" w:rsidP="00110853">
                              <w:pPr>
                                <w:pStyle w:val="Lgende"/>
                                <w:jc w:val="center"/>
                                <w:rPr>
                                  <w:rFonts w:ascii="Abadi Extra Light" w:hAnsi="Abadi Extra Light"/>
                                  <w:sz w:val="24"/>
                                </w:rPr>
                              </w:pPr>
                              <w:r>
                                <w:t xml:space="preserve">Image </w:t>
                              </w:r>
                              <w:r w:rsidR="0080322C">
                                <w:fldChar w:fldCharType="begin"/>
                              </w:r>
                              <w:r w:rsidR="0080322C">
                                <w:instrText xml:space="preserve"> SEQ Image \* ARABIC </w:instrText>
                              </w:r>
                              <w:r w:rsidR="0080322C">
                                <w:fldChar w:fldCharType="separate"/>
                              </w:r>
                              <w:r w:rsidR="00EB6101">
                                <w:rPr>
                                  <w:noProof/>
                                </w:rPr>
                                <w:t>4</w:t>
                              </w:r>
                              <w:r w:rsidR="0080322C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Fenêtre de connexion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D2B25" id="Groupe 7" o:spid="_x0000_s1037" style="position:absolute;left:0;text-align:left;margin-left:0;margin-top:35.8pt;width:204.75pt;height:215pt;z-index:251672576;mso-position-horizontal:center;mso-position-horizontal-relative:margin" coordsize="26003,27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">
                <v:shape id="Image 1" o:spid="_x0000_s1038" type="#_x0000_t75" style="position:absolute;width:26003;height:25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">
                  <v:imagedata r:id="rId18" o:title=""/>
                </v:shape>
                <v:shape id="Zone de texte 6" o:spid="_x0000_s1039" type="#_x0000_t202" style="position:absolute;top:24638;width:2600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30E463D9" w14:textId="72C2B7CC" w:rsidR="000950A8" w:rsidRPr="008B49CC" w:rsidRDefault="000950A8" w:rsidP="00110853">
                        <w:pPr>
                          <w:pStyle w:val="Lgende"/>
                          <w:jc w:val="center"/>
                          <w:rPr>
                            <w:rFonts w:ascii="Abadi Extra Light" w:hAnsi="Abadi Extra Light"/>
                            <w:sz w:val="24"/>
                          </w:rPr>
                        </w:pPr>
                        <w:r>
                          <w:t xml:space="preserve">Image </w:t>
                        </w:r>
                        <w:r w:rsidR="0080322C">
                          <w:fldChar w:fldCharType="begin"/>
                        </w:r>
                        <w:r w:rsidR="0080322C">
                          <w:instrText xml:space="preserve"> SEQ Image \* ARABIC </w:instrText>
                        </w:r>
                        <w:r w:rsidR="0080322C">
                          <w:fldChar w:fldCharType="separate"/>
                        </w:r>
                        <w:r w:rsidR="00EB6101">
                          <w:rPr>
                            <w:noProof/>
                          </w:rPr>
                          <w:t>4</w:t>
                        </w:r>
                        <w:r w:rsidR="0080322C">
                          <w:rPr>
                            <w:noProof/>
                          </w:rPr>
                          <w:fldChar w:fldCharType="end"/>
                        </w:r>
                        <w:r>
                          <w:t>: Fenêtre de connexion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950A8">
        <w:t xml:space="preserve">Avant de vouloir lancer une conversion, il faut une connexion à la base de données, cliquer sur le bouton </w:t>
      </w:r>
      <w:r w:rsidR="000950A8" w:rsidRPr="000950A8">
        <w:rPr>
          <w:iCs/>
        </w:rPr>
        <w:t>Connexion</w:t>
      </w:r>
      <w:r w:rsidR="000950A8">
        <w:rPr>
          <w:iCs/>
        </w:rPr>
        <w:t> </w:t>
      </w:r>
      <w:r w:rsidR="000950A8">
        <w:t>:</w:t>
      </w:r>
    </w:p>
    <w:p w14:paraId="1B650626" w14:textId="5AD0F7C4" w:rsidR="000950A8" w:rsidRDefault="000950A8" w:rsidP="00964646">
      <w:pPr>
        <w:pStyle w:val="Enonc"/>
        <w:numPr>
          <w:ilvl w:val="0"/>
          <w:numId w:val="0"/>
        </w:numPr>
        <w:ind w:left="397"/>
      </w:pPr>
    </w:p>
    <w:p w14:paraId="37B9DEC2" w14:textId="13E115D6" w:rsidR="007B4109" w:rsidRDefault="007B4109" w:rsidP="00964646">
      <w:pPr>
        <w:pStyle w:val="Enonc"/>
        <w:numPr>
          <w:ilvl w:val="0"/>
          <w:numId w:val="0"/>
        </w:numPr>
        <w:ind w:left="397"/>
      </w:pPr>
    </w:p>
    <w:p w14:paraId="505CBD16" w14:textId="77777777" w:rsidR="00110853" w:rsidRDefault="00110853" w:rsidP="00C6728D">
      <w:pPr>
        <w:jc w:val="both"/>
      </w:pPr>
    </w:p>
    <w:p w14:paraId="6A51827F" w14:textId="77777777" w:rsidR="00110853" w:rsidRDefault="00110853" w:rsidP="00C6728D">
      <w:pPr>
        <w:jc w:val="both"/>
      </w:pPr>
    </w:p>
    <w:p w14:paraId="5784C7B7" w14:textId="77777777" w:rsidR="00110853" w:rsidRDefault="00110853" w:rsidP="00C6728D">
      <w:pPr>
        <w:jc w:val="both"/>
      </w:pPr>
    </w:p>
    <w:p w14:paraId="299D5039" w14:textId="77777777" w:rsidR="00110853" w:rsidRDefault="00110853" w:rsidP="00C6728D">
      <w:pPr>
        <w:jc w:val="both"/>
      </w:pPr>
    </w:p>
    <w:p w14:paraId="1C11560A" w14:textId="77777777" w:rsidR="00110853" w:rsidRDefault="00110853" w:rsidP="00C6728D">
      <w:pPr>
        <w:jc w:val="both"/>
      </w:pPr>
    </w:p>
    <w:p w14:paraId="0BB50789" w14:textId="77777777" w:rsidR="00110853" w:rsidRDefault="00110853" w:rsidP="00C6728D">
      <w:pPr>
        <w:jc w:val="both"/>
      </w:pPr>
    </w:p>
    <w:p w14:paraId="76ADDFBE" w14:textId="77777777" w:rsidR="00110853" w:rsidRDefault="00110853" w:rsidP="00C6728D">
      <w:pPr>
        <w:jc w:val="both"/>
      </w:pPr>
    </w:p>
    <w:p w14:paraId="0E660D45" w14:textId="77777777" w:rsidR="00110853" w:rsidRDefault="00110853" w:rsidP="00C6728D">
      <w:pPr>
        <w:jc w:val="both"/>
      </w:pPr>
    </w:p>
    <w:p w14:paraId="3606250F" w14:textId="77777777" w:rsidR="00110853" w:rsidRDefault="00110853" w:rsidP="00C6728D">
      <w:pPr>
        <w:jc w:val="both"/>
      </w:pPr>
    </w:p>
    <w:p w14:paraId="435872BA" w14:textId="7C17BEF8" w:rsidR="00CA6CFA" w:rsidRDefault="00CA6CFA" w:rsidP="00C6728D">
      <w:pPr>
        <w:jc w:val="both"/>
      </w:pPr>
      <w:r>
        <w:t xml:space="preserve">Les champs </w:t>
      </w:r>
      <w:r w:rsidR="00083F77">
        <w:t>« </w:t>
      </w:r>
      <w:r>
        <w:t>hôte</w:t>
      </w:r>
      <w:r w:rsidR="00083F77">
        <w:t> »</w:t>
      </w:r>
      <w:r>
        <w:t xml:space="preserve"> de </w:t>
      </w:r>
      <w:r w:rsidR="00083F77">
        <w:t>« </w:t>
      </w:r>
      <w:r>
        <w:t>utilisateur</w:t>
      </w:r>
      <w:r w:rsidR="00083F77">
        <w:t> »</w:t>
      </w:r>
      <w:r>
        <w:t xml:space="preserve"> son</w:t>
      </w:r>
      <w:r w:rsidR="00083F77">
        <w:t>t</w:t>
      </w:r>
      <w:r>
        <w:t xml:space="preserve"> préremplis à </w:t>
      </w:r>
      <w:r w:rsidR="0051533F">
        <w:t>« </w:t>
      </w:r>
      <w:r w:rsidRPr="00CA6CFA">
        <w:rPr>
          <w:iCs/>
        </w:rPr>
        <w:t>localhost</w:t>
      </w:r>
      <w:r w:rsidR="0051533F">
        <w:rPr>
          <w:iCs/>
        </w:rPr>
        <w:t> »</w:t>
      </w:r>
      <w:r w:rsidRPr="00CA6CFA">
        <w:rPr>
          <w:iCs/>
        </w:rPr>
        <w:t xml:space="preserve"> </w:t>
      </w:r>
      <w:r>
        <w:t xml:space="preserve">et </w:t>
      </w:r>
      <w:r w:rsidR="0051533F">
        <w:rPr>
          <w:iCs/>
        </w:rPr>
        <w:t>« </w:t>
      </w:r>
      <w:r w:rsidRPr="00CA6CFA">
        <w:rPr>
          <w:iCs/>
        </w:rPr>
        <w:t>root</w:t>
      </w:r>
      <w:r w:rsidR="0051533F">
        <w:rPr>
          <w:iCs/>
        </w:rPr>
        <w:t> »</w:t>
      </w:r>
      <w:r>
        <w:rPr>
          <w:iCs/>
        </w:rPr>
        <w:t xml:space="preserve"> </w:t>
      </w:r>
      <w:r>
        <w:t>mais peuvent être modifi</w:t>
      </w:r>
      <w:r w:rsidR="00172826">
        <w:t>é</w:t>
      </w:r>
      <w:r w:rsidR="00D86E06">
        <w:t>s</w:t>
      </w:r>
      <w:r>
        <w:t>. Dès que vos informations sont inscrites dans les différents champs</w:t>
      </w:r>
      <w:r w:rsidR="003C5057">
        <w:t xml:space="preserve">, vous pouvez appuyer sur </w:t>
      </w:r>
      <w:r w:rsidR="00851763">
        <w:t>« </w:t>
      </w:r>
      <w:r w:rsidR="003C5057">
        <w:rPr>
          <w:iCs/>
        </w:rPr>
        <w:t>Ok</w:t>
      </w:r>
      <w:r w:rsidR="00851763">
        <w:rPr>
          <w:iCs/>
        </w:rPr>
        <w:t> »</w:t>
      </w:r>
      <w:r w:rsidR="003C5057">
        <w:t xml:space="preserve"> afin de</w:t>
      </w:r>
      <w:r w:rsidR="00D23AD4">
        <w:t xml:space="preserve"> vous connecter </w:t>
      </w:r>
      <w:r w:rsidR="003C5057">
        <w:t>à la base de données.</w:t>
      </w:r>
    </w:p>
    <w:p w14:paraId="0319FE66" w14:textId="194CA970" w:rsidR="00F26941" w:rsidRDefault="00F26941">
      <w:r>
        <w:br w:type="page"/>
      </w:r>
    </w:p>
    <w:p w14:paraId="3EB340CB" w14:textId="6E7CCF81" w:rsidR="003C5057" w:rsidRDefault="003C5057" w:rsidP="003C5057">
      <w:pPr>
        <w:pStyle w:val="Titre2"/>
      </w:pPr>
      <w:bookmarkStart w:id="8" w:name="_Toc61178608"/>
      <w:r>
        <w:lastRenderedPageBreak/>
        <w:t>Ajout des fichiers CSV :</w:t>
      </w:r>
      <w:bookmarkEnd w:id="8"/>
      <w:r>
        <w:t xml:space="preserve"> </w:t>
      </w:r>
    </w:p>
    <w:p w14:paraId="7BA56F8B" w14:textId="49B4F58C" w:rsidR="00F26941" w:rsidRDefault="003C5057" w:rsidP="00C6728D">
      <w:pPr>
        <w:jc w:val="both"/>
      </w:pPr>
      <w:r>
        <w:t xml:space="preserve">Après la connexion établie, </w:t>
      </w:r>
      <w:r w:rsidR="00F26941">
        <w:t xml:space="preserve">vous devriez voir la confirmation sur l’application à cet emplacement : </w:t>
      </w:r>
    </w:p>
    <w:p w14:paraId="559FF5F1" w14:textId="3E3CD211" w:rsidR="00F26941" w:rsidRDefault="00F26941" w:rsidP="00C6728D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8E112E0" wp14:editId="3E539C02">
                <wp:simplePos x="0" y="0"/>
                <wp:positionH relativeFrom="margin">
                  <wp:align>center</wp:align>
                </wp:positionH>
                <wp:positionV relativeFrom="paragraph">
                  <wp:posOffset>11776</wp:posOffset>
                </wp:positionV>
                <wp:extent cx="3796030" cy="3554730"/>
                <wp:effectExtent l="0" t="0" r="0" b="7620"/>
                <wp:wrapTight wrapText="bothSides">
                  <wp:wrapPolygon edited="0">
                    <wp:start x="0" y="0"/>
                    <wp:lineTo x="0" y="21531"/>
                    <wp:lineTo x="21463" y="21531"/>
                    <wp:lineTo x="21463" y="0"/>
                    <wp:lineTo x="0" y="0"/>
                  </wp:wrapPolygon>
                </wp:wrapTight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6030" cy="3554730"/>
                          <a:chOff x="0" y="0"/>
                          <a:chExt cx="3796030" cy="355473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6030" cy="32264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Zone de texte 17"/>
                        <wps:cNvSpPr txBox="1"/>
                        <wps:spPr>
                          <a:xfrm>
                            <a:off x="0" y="3288030"/>
                            <a:ext cx="37960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2D1CE7" w14:textId="78E077E3" w:rsidR="00F26941" w:rsidRPr="00AF7033" w:rsidRDefault="00F26941" w:rsidP="00110853">
                              <w:pPr>
                                <w:pStyle w:val="Lgende"/>
                                <w:jc w:val="center"/>
                              </w:pPr>
                              <w:r>
                                <w:t xml:space="preserve">Image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Image \* ARABIC </w:instrText>
                              </w:r>
                              <w:r>
                                <w:fldChar w:fldCharType="separate"/>
                              </w:r>
                              <w:r w:rsidR="00EB6101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  <w:r>
                                <w:t xml:space="preserve"> : Confirmation de la connexion à la base de données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112E0" id="Groupe 18" o:spid="_x0000_s1040" style="position:absolute;left:0;text-align:left;margin-left:0;margin-top:.95pt;width:298.9pt;height:279.9pt;z-index:-251645952;mso-position-horizontal:center;mso-position-horizontal-relative:margin" coordsize="37960,35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">
                <v:shape id="Image 16" o:spid="_x0000_s1041" type="#_x0000_t75" style="position:absolute;width:37960;height:32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">
                  <v:imagedata r:id="rId20" o:title=""/>
                </v:shape>
                <v:shape id="Zone de texte 17" o:spid="_x0000_s1042" type="#_x0000_t202" style="position:absolute;top:32880;width:3796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" stroked="f">
                  <v:textbox style="mso-fit-shape-to-text:t" inset="0,0,0,0">
                    <w:txbxContent>
                      <w:p w14:paraId="5C2D1CE7" w14:textId="78E077E3" w:rsidR="00F26941" w:rsidRPr="00AF7033" w:rsidRDefault="00F26941" w:rsidP="00110853">
                        <w:pPr>
                          <w:pStyle w:val="Lgende"/>
                          <w:jc w:val="center"/>
                        </w:pPr>
                        <w:r>
                          <w:t xml:space="preserve">Image </w:t>
                        </w:r>
                        <w:r>
                          <w:fldChar w:fldCharType="begin"/>
                        </w:r>
                        <w:r>
                          <w:instrText xml:space="preserve"> SEQ Image \* ARABIC </w:instrText>
                        </w:r>
                        <w:r>
                          <w:fldChar w:fldCharType="separate"/>
                        </w:r>
                        <w:r w:rsidR="00EB6101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  <w:r>
                          <w:t xml:space="preserve"> : Confirmation de la connexion à la base de données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Pr="00F26941">
        <w:t xml:space="preserve"> </w:t>
      </w:r>
    </w:p>
    <w:p w14:paraId="6268FD40" w14:textId="77777777" w:rsidR="00F26941" w:rsidRDefault="00F26941" w:rsidP="00F26941"/>
    <w:p w14:paraId="56005ECE" w14:textId="77777777" w:rsidR="00F26941" w:rsidRDefault="00F26941" w:rsidP="00F26941"/>
    <w:p w14:paraId="65BA9C80" w14:textId="77777777" w:rsidR="00F26941" w:rsidRDefault="00F26941" w:rsidP="00F26941"/>
    <w:p w14:paraId="4180298D" w14:textId="77777777" w:rsidR="00F26941" w:rsidRDefault="00F26941" w:rsidP="00F26941"/>
    <w:p w14:paraId="24385B5E" w14:textId="77777777" w:rsidR="00F26941" w:rsidRDefault="00F26941" w:rsidP="00F26941"/>
    <w:p w14:paraId="5F5AB5D4" w14:textId="77777777" w:rsidR="00F26941" w:rsidRDefault="00F26941" w:rsidP="00F26941"/>
    <w:p w14:paraId="7CE94C9F" w14:textId="77777777" w:rsidR="00F26941" w:rsidRDefault="00F26941" w:rsidP="00F26941"/>
    <w:p w14:paraId="718F3B19" w14:textId="77777777" w:rsidR="00F26941" w:rsidRDefault="00F26941" w:rsidP="00F26941"/>
    <w:p w14:paraId="5777B044" w14:textId="77777777" w:rsidR="00F26941" w:rsidRDefault="00F26941" w:rsidP="00F26941"/>
    <w:p w14:paraId="3930094C" w14:textId="77777777" w:rsidR="00F26941" w:rsidRDefault="00F26941" w:rsidP="00F26941"/>
    <w:p w14:paraId="1E3CBFA3" w14:textId="77777777" w:rsidR="00F26941" w:rsidRDefault="00F26941" w:rsidP="00F26941"/>
    <w:p w14:paraId="72084334" w14:textId="77777777" w:rsidR="00F26941" w:rsidRDefault="00F26941" w:rsidP="00F26941"/>
    <w:p w14:paraId="438029E9" w14:textId="3C960805" w:rsidR="00B40403" w:rsidRDefault="00F26941" w:rsidP="00FF7CB0">
      <w:pPr>
        <w:jc w:val="both"/>
      </w:pPr>
      <w:r>
        <w:t>V</w:t>
      </w:r>
      <w:r w:rsidR="003C5057">
        <w:t xml:space="preserve">ous pouvez ajouter le ou les fichiers CSV que vous désirez convertir : Pour cela, cliquer sur le bouton </w:t>
      </w:r>
      <w:r w:rsidR="00FF7CB0">
        <w:rPr>
          <w:iCs/>
        </w:rPr>
        <w:t>« </w:t>
      </w:r>
      <w:r w:rsidR="003C5057">
        <w:rPr>
          <w:iCs/>
        </w:rPr>
        <w:t>Ajouter</w:t>
      </w:r>
      <w:r w:rsidR="00FF7CB0">
        <w:rPr>
          <w:iCs/>
        </w:rPr>
        <w:t> »</w:t>
      </w:r>
      <w:r w:rsidR="003C5057">
        <w:t xml:space="preserve"> et parcourez votre arborescence jusqu’au fichier CSV voulu. Si un fichier CSV est déjà dans la liste des fichiers à convertir, il ne pourra être ajouté à nouveau. </w:t>
      </w:r>
    </w:p>
    <w:p w14:paraId="79CE3EEA" w14:textId="13115864" w:rsidR="003C5057" w:rsidRDefault="003C5057" w:rsidP="00FF7CB0">
      <w:pPr>
        <w:jc w:val="both"/>
      </w:pPr>
      <w:r>
        <w:t>Si vous voulez retirer un fichier CSV de la liste, choisissez-le puis cliquez sur supprimer</w:t>
      </w:r>
      <w:r w:rsidR="00B40403">
        <w:t>.</w:t>
      </w:r>
    </w:p>
    <w:p w14:paraId="5DAA9358" w14:textId="1C4E7DA9" w:rsidR="000C6F54" w:rsidRDefault="000C6F54">
      <w:pPr>
        <w:rPr>
          <w:rFonts w:ascii="Abadi Extra Light" w:hAnsi="Abadi Extra Light"/>
          <w:i/>
          <w:sz w:val="24"/>
        </w:rPr>
      </w:pPr>
      <w:r>
        <w:br w:type="page"/>
      </w:r>
    </w:p>
    <w:p w14:paraId="6EC7BD6E" w14:textId="46ACE7F2" w:rsidR="00B40403" w:rsidRDefault="00B40403" w:rsidP="00B40403">
      <w:pPr>
        <w:pStyle w:val="Titre2"/>
      </w:pPr>
      <w:bookmarkStart w:id="9" w:name="_Toc61178609"/>
      <w:r>
        <w:lastRenderedPageBreak/>
        <w:t>Lancer une conversion :</w:t>
      </w:r>
      <w:bookmarkEnd w:id="9"/>
    </w:p>
    <w:p w14:paraId="3FA903DD" w14:textId="307467C3" w:rsidR="000C6F54" w:rsidRDefault="00B40403" w:rsidP="00C6728D">
      <w:pPr>
        <w:jc w:val="both"/>
      </w:pPr>
      <w:r>
        <w:t xml:space="preserve">Dès que vous avez choisi le ou les fichiers CSV à convertir, vous pouvez cliquer sur </w:t>
      </w:r>
      <w:r w:rsidR="00FF7CB0">
        <w:rPr>
          <w:iCs/>
        </w:rPr>
        <w:t>« </w:t>
      </w:r>
      <w:r>
        <w:rPr>
          <w:iCs/>
        </w:rPr>
        <w:t>Convertir</w:t>
      </w:r>
      <w:r w:rsidR="00FF7CB0">
        <w:rPr>
          <w:iCs/>
        </w:rPr>
        <w:t> »</w:t>
      </w:r>
      <w:r w:rsidR="00FF7CB0">
        <w:t>.</w:t>
      </w:r>
      <w:r w:rsidR="000C6F54">
        <w:t xml:space="preserve"> Dès que la conversion est terminée, les noms des fichiers devraient apparaître dans la partie inférieure de l’application comme cela : </w:t>
      </w:r>
    </w:p>
    <w:p w14:paraId="7CBD828C" w14:textId="77777777" w:rsidR="00F2088D" w:rsidRPr="00B40403" w:rsidRDefault="00F2088D" w:rsidP="00C6728D">
      <w:pPr>
        <w:jc w:val="both"/>
      </w:pPr>
    </w:p>
    <w:p w14:paraId="0C53BC9B" w14:textId="0D46257B" w:rsidR="007B4109" w:rsidRDefault="000C6F54" w:rsidP="007B4109">
      <w:pPr>
        <w:pStyle w:val="Enonc"/>
        <w:keepNext/>
        <w:numPr>
          <w:ilvl w:val="0"/>
          <w:numId w:val="0"/>
        </w:numPr>
      </w:pPr>
      <w:r w:rsidRPr="000C6F54">
        <w:rPr>
          <w:noProof/>
        </w:rPr>
        <w:drawing>
          <wp:anchor distT="0" distB="0" distL="114300" distR="114300" simplePos="0" relativeHeight="251671552" behindDoc="0" locked="0" layoutInCell="1" allowOverlap="1" wp14:anchorId="5CBC780B" wp14:editId="21128849">
            <wp:simplePos x="0" y="0"/>
            <wp:positionH relativeFrom="margin">
              <wp:align>center</wp:align>
            </wp:positionH>
            <wp:positionV relativeFrom="paragraph">
              <wp:posOffset>12412</wp:posOffset>
            </wp:positionV>
            <wp:extent cx="5068007" cy="4296375"/>
            <wp:effectExtent l="0" t="0" r="0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92535" w14:textId="5BB26707" w:rsidR="00CA6CFA" w:rsidRDefault="007B4109" w:rsidP="00110853">
      <w:pPr>
        <w:pStyle w:val="Lgende"/>
        <w:jc w:val="center"/>
      </w:pPr>
      <w:r>
        <w:t xml:space="preserve">Image </w:t>
      </w:r>
      <w:r w:rsidR="0080322C">
        <w:fldChar w:fldCharType="begin"/>
      </w:r>
      <w:r w:rsidR="0080322C">
        <w:instrText xml:space="preserve"> SEQ Image \* ARABIC </w:instrText>
      </w:r>
      <w:r w:rsidR="0080322C">
        <w:fldChar w:fldCharType="separate"/>
      </w:r>
      <w:r w:rsidR="00EB6101">
        <w:rPr>
          <w:noProof/>
        </w:rPr>
        <w:t>6</w:t>
      </w:r>
      <w:r w:rsidR="0080322C">
        <w:rPr>
          <w:noProof/>
        </w:rPr>
        <w:fldChar w:fldCharType="end"/>
      </w:r>
      <w:r>
        <w:t xml:space="preserve"> : Fin de la conversion d'un fichier CSV</w:t>
      </w:r>
    </w:p>
    <w:p w14:paraId="2E7604A1" w14:textId="77777777" w:rsidR="00F2088D" w:rsidRDefault="00F2088D" w:rsidP="00AA44D3">
      <w:pPr>
        <w:jc w:val="both"/>
      </w:pPr>
    </w:p>
    <w:p w14:paraId="2536C5E3" w14:textId="64DDDD0C" w:rsidR="00AA44D3" w:rsidRPr="0075383E" w:rsidRDefault="00AA44D3" w:rsidP="00AA44D3">
      <w:pPr>
        <w:jc w:val="both"/>
      </w:pPr>
      <w:r>
        <w:t>Chaque conversion va créer un fichier JSON là où se situe chaque fichier CSV. Ce nouveau fichier est nécessaire à la conversion. Mais dès celle-ci terminée, vous pouvez supprimer le fichier nouvellement créé.</w:t>
      </w:r>
    </w:p>
    <w:sectPr w:rsidR="00AA44D3" w:rsidRPr="0075383E" w:rsidSect="007522E4">
      <w:headerReference w:type="default" r:id="rId22"/>
      <w:footerReference w:type="default" r:id="rId23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3DD13" w14:textId="77777777" w:rsidR="0080322C" w:rsidRDefault="0080322C" w:rsidP="007522E4">
      <w:pPr>
        <w:spacing w:after="0" w:line="240" w:lineRule="auto"/>
      </w:pPr>
      <w:r>
        <w:separator/>
      </w:r>
    </w:p>
  </w:endnote>
  <w:endnote w:type="continuationSeparator" w:id="0">
    <w:p w14:paraId="203DC565" w14:textId="77777777" w:rsidR="0080322C" w:rsidRDefault="0080322C" w:rsidP="00752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332249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3A1A2B7" w14:textId="77777777" w:rsidR="00270E26" w:rsidRDefault="00270E26">
            <w:pPr>
              <w:pStyle w:val="Pieddepage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508D2A9" wp14:editId="0E866062">
                  <wp:simplePos x="0" y="0"/>
                  <wp:positionH relativeFrom="column">
                    <wp:posOffset>4957445</wp:posOffset>
                  </wp:positionH>
                  <wp:positionV relativeFrom="paragraph">
                    <wp:posOffset>-118745</wp:posOffset>
                  </wp:positionV>
                  <wp:extent cx="1666875" cy="876300"/>
                  <wp:effectExtent l="0" t="0" r="9525" b="0"/>
                  <wp:wrapNone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EBED24" w14:textId="77777777" w:rsidR="00270E26" w:rsidRDefault="00270E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3D79D" w14:textId="77777777" w:rsidR="0080322C" w:rsidRDefault="0080322C" w:rsidP="007522E4">
      <w:pPr>
        <w:spacing w:after="0" w:line="240" w:lineRule="auto"/>
      </w:pPr>
      <w:r>
        <w:separator/>
      </w:r>
    </w:p>
  </w:footnote>
  <w:footnote w:type="continuationSeparator" w:id="0">
    <w:p w14:paraId="0BCE5435" w14:textId="77777777" w:rsidR="0080322C" w:rsidRDefault="0080322C" w:rsidP="00752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11DF9" w14:textId="5FF22446" w:rsidR="00B002BB" w:rsidRDefault="00505FB1">
    <w:pPr>
      <w:pStyle w:val="En-tte"/>
    </w:pPr>
    <w:r>
      <w:t>Les ducs d’infos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00A4"/>
    <w:multiLevelType w:val="hybridMultilevel"/>
    <w:tmpl w:val="2FA402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C50F5"/>
    <w:multiLevelType w:val="hybridMultilevel"/>
    <w:tmpl w:val="6F5CAA64"/>
    <w:lvl w:ilvl="0" w:tplc="86AC1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16917"/>
    <w:multiLevelType w:val="hybridMultilevel"/>
    <w:tmpl w:val="BE681F8E"/>
    <w:lvl w:ilvl="0" w:tplc="86AC11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A6D"/>
    <w:multiLevelType w:val="hybridMultilevel"/>
    <w:tmpl w:val="FF5AC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10C14"/>
    <w:multiLevelType w:val="hybridMultilevel"/>
    <w:tmpl w:val="0A64E93C"/>
    <w:lvl w:ilvl="0" w:tplc="7AA8F4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35DB6"/>
    <w:multiLevelType w:val="hybridMultilevel"/>
    <w:tmpl w:val="AF48E118"/>
    <w:lvl w:ilvl="0" w:tplc="A9826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304787"/>
    <w:multiLevelType w:val="hybridMultilevel"/>
    <w:tmpl w:val="767A8BF8"/>
    <w:lvl w:ilvl="0" w:tplc="2684FF7C">
      <w:start w:val="1"/>
      <w:numFmt w:val="decimal"/>
      <w:pStyle w:val="Enonc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D0E84"/>
    <w:multiLevelType w:val="hybridMultilevel"/>
    <w:tmpl w:val="38DC9DC2"/>
    <w:lvl w:ilvl="0" w:tplc="86AC1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91A7F"/>
    <w:multiLevelType w:val="hybridMultilevel"/>
    <w:tmpl w:val="0E82CC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07834"/>
    <w:multiLevelType w:val="hybridMultilevel"/>
    <w:tmpl w:val="BEC8A9B4"/>
    <w:lvl w:ilvl="0" w:tplc="3D2E5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51671"/>
    <w:multiLevelType w:val="hybridMultilevel"/>
    <w:tmpl w:val="2CB211D6"/>
    <w:lvl w:ilvl="0" w:tplc="040C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1" w15:restartNumberingAfterBreak="0">
    <w:nsid w:val="435B38D8"/>
    <w:multiLevelType w:val="hybridMultilevel"/>
    <w:tmpl w:val="461AD974"/>
    <w:lvl w:ilvl="0" w:tplc="EFCA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4166F"/>
    <w:multiLevelType w:val="hybridMultilevel"/>
    <w:tmpl w:val="A7EA3E9E"/>
    <w:lvl w:ilvl="0" w:tplc="34B42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D3C99"/>
    <w:multiLevelType w:val="hybridMultilevel"/>
    <w:tmpl w:val="6624ECA4"/>
    <w:lvl w:ilvl="0" w:tplc="86AC1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A54D1"/>
    <w:multiLevelType w:val="hybridMultilevel"/>
    <w:tmpl w:val="461AD974"/>
    <w:lvl w:ilvl="0" w:tplc="EFCA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7B78A3"/>
    <w:multiLevelType w:val="hybridMultilevel"/>
    <w:tmpl w:val="AF48E118"/>
    <w:lvl w:ilvl="0" w:tplc="A9826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14"/>
  </w:num>
  <w:num w:numId="5">
    <w:abstractNumId w:val="4"/>
  </w:num>
  <w:num w:numId="6">
    <w:abstractNumId w:val="15"/>
  </w:num>
  <w:num w:numId="7">
    <w:abstractNumId w:val="12"/>
  </w:num>
  <w:num w:numId="8">
    <w:abstractNumId w:val="9"/>
  </w:num>
  <w:num w:numId="9">
    <w:abstractNumId w:val="2"/>
  </w:num>
  <w:num w:numId="10">
    <w:abstractNumId w:val="5"/>
  </w:num>
  <w:num w:numId="11">
    <w:abstractNumId w:val="13"/>
  </w:num>
  <w:num w:numId="12">
    <w:abstractNumId w:val="6"/>
  </w:num>
  <w:num w:numId="13">
    <w:abstractNumId w:val="1"/>
  </w:num>
  <w:num w:numId="14">
    <w:abstractNumId w:val="6"/>
    <w:lvlOverride w:ilvl="0">
      <w:startOverride w:val="1"/>
    </w:lvlOverride>
  </w:num>
  <w:num w:numId="15">
    <w:abstractNumId w:val="7"/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B1"/>
    <w:rsid w:val="0001539B"/>
    <w:rsid w:val="000309F8"/>
    <w:rsid w:val="00050AFA"/>
    <w:rsid w:val="00083F77"/>
    <w:rsid w:val="000950A8"/>
    <w:rsid w:val="000C6F54"/>
    <w:rsid w:val="00110853"/>
    <w:rsid w:val="00113ADA"/>
    <w:rsid w:val="00117A5B"/>
    <w:rsid w:val="00172826"/>
    <w:rsid w:val="001A3539"/>
    <w:rsid w:val="0020665F"/>
    <w:rsid w:val="00270E26"/>
    <w:rsid w:val="002742E8"/>
    <w:rsid w:val="002F50B1"/>
    <w:rsid w:val="0031792B"/>
    <w:rsid w:val="0032560E"/>
    <w:rsid w:val="00333C8C"/>
    <w:rsid w:val="00347806"/>
    <w:rsid w:val="00374082"/>
    <w:rsid w:val="003C5057"/>
    <w:rsid w:val="003E56D4"/>
    <w:rsid w:val="003E746F"/>
    <w:rsid w:val="00430F1E"/>
    <w:rsid w:val="00484795"/>
    <w:rsid w:val="00486F90"/>
    <w:rsid w:val="004978A2"/>
    <w:rsid w:val="004D76CB"/>
    <w:rsid w:val="00505FB1"/>
    <w:rsid w:val="0051533F"/>
    <w:rsid w:val="005465BA"/>
    <w:rsid w:val="00557813"/>
    <w:rsid w:val="00580013"/>
    <w:rsid w:val="00656853"/>
    <w:rsid w:val="00675AF6"/>
    <w:rsid w:val="006770F6"/>
    <w:rsid w:val="006C0E6A"/>
    <w:rsid w:val="006C1396"/>
    <w:rsid w:val="0073200E"/>
    <w:rsid w:val="007522E4"/>
    <w:rsid w:val="0075383E"/>
    <w:rsid w:val="007871F8"/>
    <w:rsid w:val="007B4109"/>
    <w:rsid w:val="007D1C4F"/>
    <w:rsid w:val="0080322C"/>
    <w:rsid w:val="00830875"/>
    <w:rsid w:val="00851763"/>
    <w:rsid w:val="008543AE"/>
    <w:rsid w:val="00916B24"/>
    <w:rsid w:val="00925CA5"/>
    <w:rsid w:val="00935361"/>
    <w:rsid w:val="009433B9"/>
    <w:rsid w:val="00964646"/>
    <w:rsid w:val="0099512F"/>
    <w:rsid w:val="009B0199"/>
    <w:rsid w:val="009E2E1A"/>
    <w:rsid w:val="00A11CD7"/>
    <w:rsid w:val="00A34CB2"/>
    <w:rsid w:val="00AA44D3"/>
    <w:rsid w:val="00AC2600"/>
    <w:rsid w:val="00AE4259"/>
    <w:rsid w:val="00AF3255"/>
    <w:rsid w:val="00AF7173"/>
    <w:rsid w:val="00B002BB"/>
    <w:rsid w:val="00B134D4"/>
    <w:rsid w:val="00B21B8E"/>
    <w:rsid w:val="00B3019C"/>
    <w:rsid w:val="00B33DBB"/>
    <w:rsid w:val="00B40403"/>
    <w:rsid w:val="00BA7D0C"/>
    <w:rsid w:val="00C062B8"/>
    <w:rsid w:val="00C14C14"/>
    <w:rsid w:val="00C37370"/>
    <w:rsid w:val="00C6728D"/>
    <w:rsid w:val="00CA6CFA"/>
    <w:rsid w:val="00CD3379"/>
    <w:rsid w:val="00CF399C"/>
    <w:rsid w:val="00D23AD4"/>
    <w:rsid w:val="00D4030F"/>
    <w:rsid w:val="00D86E06"/>
    <w:rsid w:val="00DC2C18"/>
    <w:rsid w:val="00E36984"/>
    <w:rsid w:val="00E83E79"/>
    <w:rsid w:val="00E86050"/>
    <w:rsid w:val="00EB6101"/>
    <w:rsid w:val="00EC5A32"/>
    <w:rsid w:val="00F06B96"/>
    <w:rsid w:val="00F2088D"/>
    <w:rsid w:val="00F26941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F175"/>
  <w15:chartTrackingRefBased/>
  <w15:docId w15:val="{14DB84CA-C80E-4B6A-97B8-79C4599D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22E4"/>
    <w:pPr>
      <w:keepNext/>
      <w:keepLines/>
      <w:pBdr>
        <w:top w:val="single" w:sz="4" w:space="1" w:color="ED7D31" w:themeColor="accent2"/>
        <w:left w:val="single" w:sz="4" w:space="4" w:color="ED7D31" w:themeColor="accent2"/>
        <w:bottom w:val="single" w:sz="4" w:space="1" w:color="ED7D31" w:themeColor="accent2"/>
        <w:right w:val="single" w:sz="4" w:space="4" w:color="ED7D31" w:themeColor="accent2"/>
      </w:pBdr>
      <w:shd w:val="clear" w:color="auto" w:fill="ED7D31" w:themeFill="accent2"/>
      <w:spacing w:before="240" w:after="200"/>
      <w:jc w:val="center"/>
      <w:outlineLvl w:val="0"/>
    </w:pPr>
    <w:rPr>
      <w:rFonts w:ascii="Agency FB" w:eastAsiaTheme="majorEastAsia" w:hAnsi="Agency FB" w:cstheme="majorBidi"/>
      <w:smallCaps/>
      <w:color w:val="FFFFFF" w:themeColor="background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22E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C45911" w:themeColor="accent2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22E4"/>
    <w:pPr>
      <w:keepNext/>
      <w:keepLines/>
      <w:spacing w:before="40" w:after="0"/>
      <w:ind w:left="851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522E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7522E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22E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7522E4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522E4"/>
    <w:rPr>
      <w:rFonts w:ascii="Agency FB" w:eastAsiaTheme="majorEastAsia" w:hAnsi="Agency FB" w:cstheme="majorBidi"/>
      <w:smallCaps/>
      <w:color w:val="FFFFFF" w:themeColor="background1"/>
      <w:sz w:val="40"/>
      <w:szCs w:val="32"/>
      <w:u w:val="single"/>
      <w:shd w:val="clear" w:color="auto" w:fill="ED7D31" w:themeFill="accent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22E4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522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22E4"/>
  </w:style>
  <w:style w:type="paragraph" w:styleId="Pieddepage">
    <w:name w:val="footer"/>
    <w:basedOn w:val="Normal"/>
    <w:link w:val="PieddepageCar"/>
    <w:uiPriority w:val="99"/>
    <w:unhideWhenUsed/>
    <w:rsid w:val="007522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22E4"/>
  </w:style>
  <w:style w:type="paragraph" w:styleId="TM1">
    <w:name w:val="toc 1"/>
    <w:basedOn w:val="Normal"/>
    <w:next w:val="Normal"/>
    <w:autoRedefine/>
    <w:uiPriority w:val="39"/>
    <w:unhideWhenUsed/>
    <w:rsid w:val="007522E4"/>
    <w:pPr>
      <w:tabs>
        <w:tab w:val="right" w:leader="underscore" w:pos="9060"/>
      </w:tabs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7522E4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7522E4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522E4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522E4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522E4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522E4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522E4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522E4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7522E4"/>
    <w:rPr>
      <w:rFonts w:ascii="Times New Roman" w:eastAsiaTheme="majorEastAsia" w:hAnsi="Times New Roman" w:cstheme="majorBidi"/>
      <w:color w:val="C45911" w:themeColor="accent2" w:themeShade="BF"/>
      <w:sz w:val="32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522E4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styleId="Lienhypertexte">
    <w:name w:val="Hyperlink"/>
    <w:basedOn w:val="Policepardfaut"/>
    <w:uiPriority w:val="99"/>
    <w:unhideWhenUsed/>
    <w:rsid w:val="007522E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522E4"/>
    <w:pPr>
      <w:ind w:left="720"/>
      <w:contextualSpacing/>
    </w:pPr>
  </w:style>
  <w:style w:type="table" w:styleId="Grilledutableau">
    <w:name w:val="Table Grid"/>
    <w:basedOn w:val="TableauNormal"/>
    <w:uiPriority w:val="39"/>
    <w:rsid w:val="009E2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onc">
    <w:name w:val="Enoncé"/>
    <w:basedOn w:val="Paragraphedeliste"/>
    <w:qFormat/>
    <w:rsid w:val="00656853"/>
    <w:pPr>
      <w:numPr>
        <w:numId w:val="12"/>
      </w:numPr>
      <w:spacing w:before="120" w:after="200"/>
    </w:pPr>
    <w:rPr>
      <w:rFonts w:ascii="Abadi Extra Light" w:hAnsi="Abadi Extra Light"/>
      <w:i/>
      <w:sz w:val="24"/>
    </w:rPr>
  </w:style>
  <w:style w:type="character" w:styleId="Textedelespacerserv">
    <w:name w:val="Placeholder Text"/>
    <w:basedOn w:val="Policepardfaut"/>
    <w:uiPriority w:val="99"/>
    <w:semiHidden/>
    <w:rsid w:val="00AE4259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AF71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ansinterligne">
    <w:name w:val="No Spacing"/>
    <w:uiPriority w:val="1"/>
    <w:qFormat/>
    <w:rsid w:val="000950A8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9B0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fr.wikipedia.org/wiki/Comma-separated_values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y\OneDrive\Documents\Mod&#232;les%20Office%20personnalis&#233;s\Math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Clerget Mathys S2-B1 Année universitaire 2019-2020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0CF2B3-A2CA-412E-965D-35F434606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Math.dotx</Template>
  <TotalTime>1362</TotalTime>
  <Pages>1</Pages>
  <Words>779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GRAPHES ET LANGAGES</vt:lpstr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GRAPHES ET LANGAGES</dc:title>
  <dc:subject>jeudi 16 avril 2020</dc:subject>
  <dc:creator>Mathys Clerget</dc:creator>
  <cp:keywords/>
  <dc:description/>
  <cp:lastModifiedBy>Mathys Clerget</cp:lastModifiedBy>
  <cp:revision>50</cp:revision>
  <cp:lastPrinted>2021-01-10T12:45:00Z</cp:lastPrinted>
  <dcterms:created xsi:type="dcterms:W3CDTF">2020-12-14T16:58:00Z</dcterms:created>
  <dcterms:modified xsi:type="dcterms:W3CDTF">2021-01-10T12:47:00Z</dcterms:modified>
</cp:coreProperties>
</file>